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222" w:rsidRDefault="00543222" w:rsidP="00000E5E">
      <w:pPr>
        <w:pStyle w:val="Title"/>
        <w:rPr>
          <w:b/>
          <w:sz w:val="28"/>
        </w:rPr>
      </w:pPr>
      <w:bookmarkStart w:id="0" w:name="_GoBack"/>
      <w:bookmarkEnd w:id="0"/>
    </w:p>
    <w:p w:rsidR="00F958EF" w:rsidRPr="00543222" w:rsidRDefault="00F958EF" w:rsidP="00000E5E">
      <w:pPr>
        <w:pStyle w:val="Title"/>
        <w:rPr>
          <w:b/>
          <w:sz w:val="28"/>
        </w:rPr>
      </w:pPr>
      <w:r w:rsidRPr="00543222">
        <w:rPr>
          <w:b/>
          <w:sz w:val="28"/>
        </w:rPr>
        <w:t>Marking Grid</w:t>
      </w:r>
      <w:r w:rsidR="00000E5E" w:rsidRPr="00543222">
        <w:rPr>
          <w:b/>
          <w:sz w:val="28"/>
        </w:rPr>
        <w:t xml:space="preserve"> - </w:t>
      </w:r>
      <w:r w:rsidRPr="00543222">
        <w:rPr>
          <w:b/>
          <w:sz w:val="28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1288"/>
        <w:gridCol w:w="2262"/>
        <w:gridCol w:w="2693"/>
        <w:gridCol w:w="3544"/>
        <w:gridCol w:w="3827"/>
      </w:tblGrid>
      <w:tr w:rsidR="0002218B" w:rsidRPr="00043A07" w:rsidTr="0026225F">
        <w:tc>
          <w:tcPr>
            <w:tcW w:w="1407" w:type="dxa"/>
          </w:tcPr>
          <w:p w:rsidR="00F958EF" w:rsidRPr="00043A07" w:rsidRDefault="00F958EF" w:rsidP="00747242">
            <w:pPr>
              <w:rPr>
                <w:b/>
                <w:sz w:val="24"/>
                <w:szCs w:val="24"/>
              </w:rPr>
            </w:pPr>
          </w:p>
        </w:tc>
        <w:tc>
          <w:tcPr>
            <w:tcW w:w="1288" w:type="dxa"/>
          </w:tcPr>
          <w:p w:rsidR="00F958EF" w:rsidRPr="00043A07" w:rsidRDefault="00F958EF" w:rsidP="00747242">
            <w:pPr>
              <w:rPr>
                <w:b/>
                <w:sz w:val="24"/>
                <w:szCs w:val="24"/>
              </w:rPr>
            </w:pPr>
            <w:r w:rsidRPr="00043A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262" w:type="dxa"/>
          </w:tcPr>
          <w:p w:rsidR="00F958EF" w:rsidRPr="00043A07" w:rsidRDefault="00F958EF" w:rsidP="00747242">
            <w:pPr>
              <w:rPr>
                <w:b/>
                <w:sz w:val="24"/>
                <w:szCs w:val="24"/>
              </w:rPr>
            </w:pPr>
            <w:r w:rsidRPr="00043A07">
              <w:rPr>
                <w:b/>
                <w:sz w:val="24"/>
                <w:szCs w:val="24"/>
              </w:rPr>
              <w:t>1-2</w:t>
            </w:r>
          </w:p>
        </w:tc>
        <w:tc>
          <w:tcPr>
            <w:tcW w:w="2693" w:type="dxa"/>
          </w:tcPr>
          <w:p w:rsidR="00F958EF" w:rsidRPr="00043A07" w:rsidRDefault="00F958EF" w:rsidP="00747242">
            <w:pPr>
              <w:rPr>
                <w:b/>
                <w:sz w:val="24"/>
                <w:szCs w:val="24"/>
              </w:rPr>
            </w:pPr>
            <w:r w:rsidRPr="00043A07">
              <w:rPr>
                <w:b/>
                <w:sz w:val="24"/>
                <w:szCs w:val="24"/>
              </w:rPr>
              <w:t>3-5</w:t>
            </w:r>
          </w:p>
        </w:tc>
        <w:tc>
          <w:tcPr>
            <w:tcW w:w="3544" w:type="dxa"/>
          </w:tcPr>
          <w:p w:rsidR="00F958EF" w:rsidRPr="00043A07" w:rsidRDefault="00F958EF" w:rsidP="00747242">
            <w:pPr>
              <w:rPr>
                <w:b/>
                <w:sz w:val="24"/>
                <w:szCs w:val="24"/>
              </w:rPr>
            </w:pPr>
            <w:r w:rsidRPr="00043A07">
              <w:rPr>
                <w:b/>
                <w:sz w:val="24"/>
                <w:szCs w:val="24"/>
              </w:rPr>
              <w:t>6-8</w:t>
            </w:r>
          </w:p>
        </w:tc>
        <w:tc>
          <w:tcPr>
            <w:tcW w:w="3827" w:type="dxa"/>
          </w:tcPr>
          <w:p w:rsidR="00F958EF" w:rsidRPr="00043A07" w:rsidRDefault="00F958EF" w:rsidP="00747242">
            <w:pPr>
              <w:rPr>
                <w:b/>
                <w:sz w:val="24"/>
                <w:szCs w:val="24"/>
              </w:rPr>
            </w:pPr>
            <w:r w:rsidRPr="00043A07">
              <w:rPr>
                <w:b/>
                <w:sz w:val="24"/>
                <w:szCs w:val="24"/>
              </w:rPr>
              <w:t>9-10</w:t>
            </w:r>
          </w:p>
        </w:tc>
      </w:tr>
      <w:tr w:rsidR="006167C6" w:rsidTr="00543222">
        <w:trPr>
          <w:trHeight w:val="513"/>
        </w:trPr>
        <w:tc>
          <w:tcPr>
            <w:tcW w:w="1407" w:type="dxa"/>
            <w:vMerge w:val="restart"/>
            <w:shd w:val="clear" w:color="auto" w:fill="auto"/>
          </w:tcPr>
          <w:p w:rsidR="006167C6" w:rsidRPr="0026225F" w:rsidRDefault="006167C6" w:rsidP="00A4285E">
            <w:pPr>
              <w:rPr>
                <w:b/>
              </w:rPr>
            </w:pPr>
          </w:p>
          <w:p w:rsidR="006167C6" w:rsidRPr="0026225F" w:rsidRDefault="006167C6" w:rsidP="00A4285E">
            <w:pPr>
              <w:rPr>
                <w:b/>
              </w:rPr>
            </w:pPr>
            <w:r w:rsidRPr="0026225F">
              <w:rPr>
                <w:b/>
              </w:rPr>
              <w:t>Features of the problem</w:t>
            </w:r>
          </w:p>
        </w:tc>
        <w:tc>
          <w:tcPr>
            <w:tcW w:w="1288" w:type="dxa"/>
            <w:vMerge w:val="restart"/>
            <w:shd w:val="clear" w:color="auto" w:fill="auto"/>
          </w:tcPr>
          <w:p w:rsidR="006167C6" w:rsidRDefault="006167C6" w:rsidP="00A4285E"/>
          <w:p w:rsidR="006167C6" w:rsidRDefault="006167C6" w:rsidP="00A4285E"/>
          <w:p w:rsidR="006167C6" w:rsidRDefault="006167C6" w:rsidP="00A4285E">
            <w:r>
              <w:t>No work</w:t>
            </w:r>
          </w:p>
        </w:tc>
        <w:tc>
          <w:tcPr>
            <w:tcW w:w="2262" w:type="dxa"/>
            <w:vMerge w:val="restart"/>
            <w:shd w:val="clear" w:color="auto" w:fill="auto"/>
          </w:tcPr>
          <w:p w:rsidR="006167C6" w:rsidRDefault="006167C6" w:rsidP="00A4285E">
            <w:r>
              <w:t xml:space="preserve">Described </w:t>
            </w:r>
            <w:r w:rsidRPr="006167C6">
              <w:rPr>
                <w:b/>
              </w:rPr>
              <w:t>some</w:t>
            </w:r>
            <w:r>
              <w:t xml:space="preserve"> of the features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6167C6" w:rsidRDefault="006167C6" w:rsidP="00A4285E">
            <w:r>
              <w:t xml:space="preserve">Described the features </w:t>
            </w:r>
          </w:p>
        </w:tc>
        <w:tc>
          <w:tcPr>
            <w:tcW w:w="3544" w:type="dxa"/>
            <w:shd w:val="clear" w:color="auto" w:fill="auto"/>
          </w:tcPr>
          <w:p w:rsidR="006167C6" w:rsidRDefault="006167C6" w:rsidP="00A4285E">
            <w:r>
              <w:t xml:space="preserve">Described the features </w:t>
            </w:r>
          </w:p>
        </w:tc>
        <w:tc>
          <w:tcPr>
            <w:tcW w:w="3827" w:type="dxa"/>
            <w:shd w:val="clear" w:color="auto" w:fill="auto"/>
          </w:tcPr>
          <w:p w:rsidR="006167C6" w:rsidRDefault="006167C6" w:rsidP="00A4285E">
            <w:r>
              <w:t>Described the features</w:t>
            </w:r>
          </w:p>
        </w:tc>
      </w:tr>
      <w:tr w:rsidR="006167C6" w:rsidTr="00543222">
        <w:trPr>
          <w:trHeight w:val="800"/>
        </w:trPr>
        <w:tc>
          <w:tcPr>
            <w:tcW w:w="1407" w:type="dxa"/>
            <w:vMerge/>
            <w:shd w:val="clear" w:color="auto" w:fill="auto"/>
          </w:tcPr>
          <w:p w:rsidR="006167C6" w:rsidRPr="0026225F" w:rsidRDefault="006167C6" w:rsidP="00A4285E">
            <w:pPr>
              <w:rPr>
                <w:b/>
              </w:rPr>
            </w:pPr>
          </w:p>
        </w:tc>
        <w:tc>
          <w:tcPr>
            <w:tcW w:w="1288" w:type="dxa"/>
            <w:vMerge/>
            <w:shd w:val="clear" w:color="auto" w:fill="auto"/>
          </w:tcPr>
          <w:p w:rsidR="006167C6" w:rsidRDefault="006167C6" w:rsidP="00A4285E"/>
        </w:tc>
        <w:tc>
          <w:tcPr>
            <w:tcW w:w="2262" w:type="dxa"/>
            <w:vMerge/>
            <w:shd w:val="clear" w:color="auto" w:fill="auto"/>
          </w:tcPr>
          <w:p w:rsidR="006167C6" w:rsidRDefault="006167C6" w:rsidP="00A4285E"/>
        </w:tc>
        <w:tc>
          <w:tcPr>
            <w:tcW w:w="2693" w:type="dxa"/>
            <w:vMerge/>
            <w:shd w:val="clear" w:color="auto" w:fill="auto"/>
          </w:tcPr>
          <w:p w:rsidR="006167C6" w:rsidRDefault="006167C6" w:rsidP="00A4285E"/>
        </w:tc>
        <w:tc>
          <w:tcPr>
            <w:tcW w:w="3544" w:type="dxa"/>
            <w:shd w:val="clear" w:color="auto" w:fill="auto"/>
          </w:tcPr>
          <w:p w:rsidR="006167C6" w:rsidRDefault="006167C6" w:rsidP="00A4285E">
            <w:r>
              <w:t>Why it is amenable to computational approach</w:t>
            </w:r>
          </w:p>
        </w:tc>
        <w:tc>
          <w:tcPr>
            <w:tcW w:w="3827" w:type="dxa"/>
            <w:shd w:val="clear" w:color="auto" w:fill="auto"/>
          </w:tcPr>
          <w:p w:rsidR="006167C6" w:rsidRDefault="006167C6" w:rsidP="00A4285E">
            <w:r>
              <w:t>Explaining why it is amenable to computational approach</w:t>
            </w:r>
          </w:p>
        </w:tc>
      </w:tr>
      <w:tr w:rsidR="00CD663E" w:rsidTr="00543222">
        <w:trPr>
          <w:trHeight w:val="445"/>
        </w:trPr>
        <w:tc>
          <w:tcPr>
            <w:tcW w:w="1407" w:type="dxa"/>
            <w:vMerge w:val="restart"/>
            <w:shd w:val="clear" w:color="auto" w:fill="auto"/>
          </w:tcPr>
          <w:p w:rsidR="00CD663E" w:rsidRPr="0026225F" w:rsidRDefault="00CD663E" w:rsidP="00747242">
            <w:pPr>
              <w:rPr>
                <w:b/>
              </w:rPr>
            </w:pPr>
          </w:p>
          <w:p w:rsidR="00CD663E" w:rsidRPr="0026225F" w:rsidRDefault="00CD663E" w:rsidP="00747242">
            <w:pPr>
              <w:rPr>
                <w:b/>
              </w:rPr>
            </w:pPr>
          </w:p>
          <w:p w:rsidR="00CD663E" w:rsidRPr="0026225F" w:rsidRDefault="00CD663E" w:rsidP="00747242">
            <w:pPr>
              <w:rPr>
                <w:b/>
              </w:rPr>
            </w:pPr>
            <w:r w:rsidRPr="0026225F">
              <w:rPr>
                <w:b/>
              </w:rPr>
              <w:t>Stakeholders</w:t>
            </w:r>
          </w:p>
        </w:tc>
        <w:tc>
          <w:tcPr>
            <w:tcW w:w="1288" w:type="dxa"/>
            <w:vMerge w:val="restart"/>
            <w:shd w:val="clear" w:color="auto" w:fill="auto"/>
          </w:tcPr>
          <w:p w:rsidR="00CD663E" w:rsidRDefault="00CD663E" w:rsidP="00747242">
            <w:r>
              <w:t>No work</w:t>
            </w:r>
          </w:p>
          <w:p w:rsidR="00CD663E" w:rsidRDefault="00CD663E" w:rsidP="00747242"/>
        </w:tc>
        <w:tc>
          <w:tcPr>
            <w:tcW w:w="2262" w:type="dxa"/>
            <w:shd w:val="clear" w:color="auto" w:fill="auto"/>
          </w:tcPr>
          <w:p w:rsidR="00CD663E" w:rsidRDefault="00CD663E" w:rsidP="00747242">
            <w:r>
              <w:t xml:space="preserve">Identified </w:t>
            </w:r>
            <w:r w:rsidR="003806F8">
              <w:t xml:space="preserve"> them</w:t>
            </w:r>
          </w:p>
        </w:tc>
        <w:tc>
          <w:tcPr>
            <w:tcW w:w="2693" w:type="dxa"/>
            <w:shd w:val="clear" w:color="auto" w:fill="auto"/>
          </w:tcPr>
          <w:p w:rsidR="00CD663E" w:rsidRDefault="00CD663E" w:rsidP="00747242">
            <w:r>
              <w:t>Identified</w:t>
            </w:r>
            <w:r w:rsidR="006167C6">
              <w:t xml:space="preserve"> them</w:t>
            </w:r>
          </w:p>
        </w:tc>
        <w:tc>
          <w:tcPr>
            <w:tcW w:w="3544" w:type="dxa"/>
            <w:shd w:val="clear" w:color="auto" w:fill="auto"/>
          </w:tcPr>
          <w:p w:rsidR="00CD663E" w:rsidRDefault="00CD663E" w:rsidP="00747242">
            <w:r>
              <w:t xml:space="preserve">Identified </w:t>
            </w:r>
            <w:r w:rsidR="006167C6">
              <w:t>them</w:t>
            </w:r>
          </w:p>
        </w:tc>
        <w:tc>
          <w:tcPr>
            <w:tcW w:w="3827" w:type="dxa"/>
            <w:shd w:val="clear" w:color="auto" w:fill="auto"/>
          </w:tcPr>
          <w:p w:rsidR="00CD663E" w:rsidRDefault="00CD663E" w:rsidP="00747242">
            <w:r>
              <w:t>Identified</w:t>
            </w:r>
            <w:r w:rsidR="006167C6">
              <w:t xml:space="preserve"> them</w:t>
            </w:r>
          </w:p>
        </w:tc>
      </w:tr>
      <w:tr w:rsidR="00CD663E" w:rsidTr="00543222">
        <w:trPr>
          <w:trHeight w:val="462"/>
        </w:trPr>
        <w:tc>
          <w:tcPr>
            <w:tcW w:w="1407" w:type="dxa"/>
            <w:vMerge/>
            <w:shd w:val="clear" w:color="auto" w:fill="auto"/>
          </w:tcPr>
          <w:p w:rsidR="00CD663E" w:rsidRPr="0026225F" w:rsidRDefault="00CD663E" w:rsidP="00747242">
            <w:pPr>
              <w:rPr>
                <w:b/>
              </w:rPr>
            </w:pPr>
          </w:p>
        </w:tc>
        <w:tc>
          <w:tcPr>
            <w:tcW w:w="1288" w:type="dxa"/>
            <w:vMerge/>
            <w:shd w:val="clear" w:color="auto" w:fill="auto"/>
          </w:tcPr>
          <w:p w:rsidR="00CD663E" w:rsidRDefault="00CD663E" w:rsidP="00747242"/>
        </w:tc>
        <w:tc>
          <w:tcPr>
            <w:tcW w:w="2262" w:type="dxa"/>
            <w:shd w:val="clear" w:color="auto" w:fill="auto"/>
          </w:tcPr>
          <w:p w:rsidR="00CD663E" w:rsidRDefault="00CD663E" w:rsidP="00747242">
            <w:r>
              <w:t>Described</w:t>
            </w:r>
            <w:r w:rsidR="003806F8">
              <w:t xml:space="preserve"> them </w:t>
            </w:r>
          </w:p>
        </w:tc>
        <w:tc>
          <w:tcPr>
            <w:tcW w:w="2693" w:type="dxa"/>
            <w:shd w:val="clear" w:color="auto" w:fill="auto"/>
          </w:tcPr>
          <w:p w:rsidR="00CD663E" w:rsidRDefault="00CD663E" w:rsidP="00747242">
            <w:r>
              <w:t>Described</w:t>
            </w:r>
            <w:r w:rsidR="006167C6">
              <w:t xml:space="preserve"> them</w:t>
            </w:r>
          </w:p>
        </w:tc>
        <w:tc>
          <w:tcPr>
            <w:tcW w:w="3544" w:type="dxa"/>
            <w:shd w:val="clear" w:color="auto" w:fill="auto"/>
          </w:tcPr>
          <w:p w:rsidR="00CD663E" w:rsidRDefault="00CD663E" w:rsidP="00747242">
            <w:r>
              <w:t>Described</w:t>
            </w:r>
            <w:r w:rsidR="006167C6">
              <w:t xml:space="preserve"> them</w:t>
            </w:r>
          </w:p>
        </w:tc>
        <w:tc>
          <w:tcPr>
            <w:tcW w:w="3827" w:type="dxa"/>
            <w:shd w:val="clear" w:color="auto" w:fill="auto"/>
          </w:tcPr>
          <w:p w:rsidR="00CD663E" w:rsidRDefault="00CD663E" w:rsidP="00747242">
            <w:r>
              <w:t xml:space="preserve">Described </w:t>
            </w:r>
            <w:r w:rsidR="006167C6">
              <w:t>them</w:t>
            </w:r>
          </w:p>
        </w:tc>
      </w:tr>
      <w:tr w:rsidR="00000E5E" w:rsidTr="00543222">
        <w:trPr>
          <w:trHeight w:val="584"/>
        </w:trPr>
        <w:tc>
          <w:tcPr>
            <w:tcW w:w="1407" w:type="dxa"/>
            <w:vMerge/>
            <w:shd w:val="clear" w:color="auto" w:fill="auto"/>
          </w:tcPr>
          <w:p w:rsidR="00000E5E" w:rsidRPr="0026225F" w:rsidRDefault="00000E5E" w:rsidP="00747242">
            <w:pPr>
              <w:rPr>
                <w:b/>
              </w:rPr>
            </w:pPr>
          </w:p>
        </w:tc>
        <w:tc>
          <w:tcPr>
            <w:tcW w:w="1288" w:type="dxa"/>
            <w:vMerge/>
            <w:shd w:val="clear" w:color="auto" w:fill="auto"/>
          </w:tcPr>
          <w:p w:rsidR="00000E5E" w:rsidRDefault="00000E5E" w:rsidP="00747242"/>
        </w:tc>
        <w:tc>
          <w:tcPr>
            <w:tcW w:w="2262" w:type="dxa"/>
            <w:vMerge w:val="restart"/>
            <w:shd w:val="clear" w:color="auto" w:fill="auto"/>
          </w:tcPr>
          <w:p w:rsidR="00000E5E" w:rsidRDefault="00000E5E" w:rsidP="00747242">
            <w:r>
              <w:t>Some requirements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000E5E" w:rsidRDefault="00000E5E" w:rsidP="00747242">
            <w:r>
              <w:t>How they make use of the solution</w:t>
            </w:r>
          </w:p>
        </w:tc>
        <w:tc>
          <w:tcPr>
            <w:tcW w:w="3544" w:type="dxa"/>
            <w:shd w:val="clear" w:color="auto" w:fill="auto"/>
          </w:tcPr>
          <w:p w:rsidR="00000E5E" w:rsidRDefault="00000E5E" w:rsidP="00747242">
            <w:r>
              <w:t>How they will make use of the solution</w:t>
            </w:r>
          </w:p>
        </w:tc>
        <w:tc>
          <w:tcPr>
            <w:tcW w:w="3827" w:type="dxa"/>
            <w:shd w:val="clear" w:color="auto" w:fill="auto"/>
          </w:tcPr>
          <w:p w:rsidR="00000E5E" w:rsidRDefault="00000E5E" w:rsidP="00747242">
            <w:r>
              <w:t xml:space="preserve">Explaining how they make use of solution </w:t>
            </w:r>
          </w:p>
        </w:tc>
      </w:tr>
      <w:tr w:rsidR="00000E5E" w:rsidTr="00543222">
        <w:trPr>
          <w:trHeight w:val="666"/>
        </w:trPr>
        <w:tc>
          <w:tcPr>
            <w:tcW w:w="1407" w:type="dxa"/>
            <w:vMerge/>
            <w:shd w:val="clear" w:color="auto" w:fill="auto"/>
          </w:tcPr>
          <w:p w:rsidR="00000E5E" w:rsidRPr="0026225F" w:rsidRDefault="00000E5E" w:rsidP="00747242">
            <w:pPr>
              <w:rPr>
                <w:b/>
              </w:rPr>
            </w:pPr>
          </w:p>
        </w:tc>
        <w:tc>
          <w:tcPr>
            <w:tcW w:w="1288" w:type="dxa"/>
            <w:vMerge/>
            <w:shd w:val="clear" w:color="auto" w:fill="auto"/>
          </w:tcPr>
          <w:p w:rsidR="00000E5E" w:rsidRDefault="00000E5E" w:rsidP="00747242"/>
        </w:tc>
        <w:tc>
          <w:tcPr>
            <w:tcW w:w="2262" w:type="dxa"/>
            <w:vMerge/>
            <w:shd w:val="clear" w:color="auto" w:fill="auto"/>
          </w:tcPr>
          <w:p w:rsidR="00000E5E" w:rsidRDefault="00000E5E" w:rsidP="00747242"/>
        </w:tc>
        <w:tc>
          <w:tcPr>
            <w:tcW w:w="2693" w:type="dxa"/>
            <w:vMerge/>
            <w:shd w:val="clear" w:color="auto" w:fill="auto"/>
          </w:tcPr>
          <w:p w:rsidR="00000E5E" w:rsidRDefault="00000E5E" w:rsidP="00747242"/>
        </w:tc>
        <w:tc>
          <w:tcPr>
            <w:tcW w:w="3544" w:type="dxa"/>
            <w:shd w:val="clear" w:color="auto" w:fill="auto"/>
          </w:tcPr>
          <w:p w:rsidR="00000E5E" w:rsidRDefault="00000E5E" w:rsidP="00747242">
            <w:r>
              <w:t>Why it is appropriate to their needs</w:t>
            </w:r>
          </w:p>
        </w:tc>
        <w:tc>
          <w:tcPr>
            <w:tcW w:w="3827" w:type="dxa"/>
            <w:shd w:val="clear" w:color="auto" w:fill="auto"/>
          </w:tcPr>
          <w:p w:rsidR="00000E5E" w:rsidRDefault="00000E5E" w:rsidP="00747242">
            <w:r>
              <w:t>Why the solution is appropriate to their needs</w:t>
            </w:r>
          </w:p>
        </w:tc>
      </w:tr>
      <w:tr w:rsidR="00000E5E" w:rsidTr="00543222">
        <w:trPr>
          <w:trHeight w:val="1076"/>
        </w:trPr>
        <w:tc>
          <w:tcPr>
            <w:tcW w:w="1407" w:type="dxa"/>
            <w:vMerge w:val="restart"/>
            <w:shd w:val="clear" w:color="auto" w:fill="auto"/>
          </w:tcPr>
          <w:p w:rsidR="00000E5E" w:rsidRPr="0026225F" w:rsidRDefault="00000E5E" w:rsidP="00747242">
            <w:pPr>
              <w:rPr>
                <w:b/>
              </w:rPr>
            </w:pPr>
          </w:p>
          <w:p w:rsidR="00000E5E" w:rsidRPr="0026225F" w:rsidRDefault="00000E5E" w:rsidP="00747242">
            <w:pPr>
              <w:rPr>
                <w:b/>
              </w:rPr>
            </w:pPr>
          </w:p>
          <w:p w:rsidR="00000E5E" w:rsidRPr="0026225F" w:rsidRDefault="00000E5E" w:rsidP="00747242">
            <w:pPr>
              <w:rPr>
                <w:b/>
              </w:rPr>
            </w:pPr>
          </w:p>
          <w:p w:rsidR="00000E5E" w:rsidRPr="0026225F" w:rsidRDefault="00000E5E" w:rsidP="00747242">
            <w:pPr>
              <w:rPr>
                <w:b/>
              </w:rPr>
            </w:pPr>
            <w:r w:rsidRPr="0026225F">
              <w:rPr>
                <w:b/>
              </w:rPr>
              <w:t>Research</w:t>
            </w:r>
          </w:p>
        </w:tc>
        <w:tc>
          <w:tcPr>
            <w:tcW w:w="1288" w:type="dxa"/>
            <w:vMerge w:val="restart"/>
            <w:shd w:val="clear" w:color="auto" w:fill="auto"/>
          </w:tcPr>
          <w:p w:rsidR="00000E5E" w:rsidRPr="00000E5E" w:rsidRDefault="00000E5E" w:rsidP="00747242"/>
          <w:p w:rsidR="00000E5E" w:rsidRPr="00000E5E" w:rsidRDefault="00000E5E" w:rsidP="00747242"/>
          <w:p w:rsidR="00000E5E" w:rsidRPr="00000E5E" w:rsidRDefault="00000E5E" w:rsidP="00747242"/>
          <w:p w:rsidR="00000E5E" w:rsidRPr="00000E5E" w:rsidRDefault="00000E5E" w:rsidP="00747242">
            <w:r w:rsidRPr="00000E5E">
              <w:t>No work</w:t>
            </w:r>
          </w:p>
        </w:tc>
        <w:tc>
          <w:tcPr>
            <w:tcW w:w="2262" w:type="dxa"/>
            <w:vMerge w:val="restart"/>
            <w:shd w:val="clear" w:color="auto" w:fill="auto"/>
          </w:tcPr>
          <w:p w:rsidR="00000E5E" w:rsidRPr="00000E5E" w:rsidRDefault="00000E5E" w:rsidP="00F958EF">
            <w:r>
              <w:t>identified</w:t>
            </w:r>
            <w:r w:rsidRPr="00000E5E">
              <w:t xml:space="preserve"> some features to incorporate into solution</w:t>
            </w:r>
          </w:p>
        </w:tc>
        <w:tc>
          <w:tcPr>
            <w:tcW w:w="2693" w:type="dxa"/>
            <w:shd w:val="clear" w:color="auto" w:fill="auto"/>
          </w:tcPr>
          <w:p w:rsidR="00000E5E" w:rsidRPr="00000E5E" w:rsidRDefault="00000E5E" w:rsidP="00747242">
            <w:r w:rsidRPr="00000E5E">
              <w:t>Researched the problem looking at existing solutions to similar problems</w:t>
            </w:r>
          </w:p>
        </w:tc>
        <w:tc>
          <w:tcPr>
            <w:tcW w:w="3544" w:type="dxa"/>
            <w:shd w:val="clear" w:color="auto" w:fill="auto"/>
          </w:tcPr>
          <w:p w:rsidR="00000E5E" w:rsidRPr="00000E5E" w:rsidRDefault="00000E5E" w:rsidP="00747242">
            <w:r w:rsidRPr="00000E5E">
              <w:t xml:space="preserve">Researched the problem </w:t>
            </w:r>
            <w:r w:rsidRPr="00000E5E">
              <w:rPr>
                <w:b/>
              </w:rPr>
              <w:t>in depth</w:t>
            </w:r>
            <w:r w:rsidRPr="00000E5E">
              <w:t xml:space="preserve"> looking at existing solutions to similar problems</w:t>
            </w:r>
          </w:p>
        </w:tc>
        <w:tc>
          <w:tcPr>
            <w:tcW w:w="3827" w:type="dxa"/>
            <w:shd w:val="clear" w:color="auto" w:fill="auto"/>
          </w:tcPr>
          <w:p w:rsidR="00000E5E" w:rsidRDefault="00000E5E" w:rsidP="00747242">
            <w:r w:rsidRPr="00000E5E">
              <w:t xml:space="preserve">Researched the problem </w:t>
            </w:r>
            <w:r w:rsidRPr="00000E5E">
              <w:rPr>
                <w:b/>
              </w:rPr>
              <w:t>in depth</w:t>
            </w:r>
            <w:r w:rsidRPr="00000E5E">
              <w:t xml:space="preserve"> looking at existing solutions to similar problems</w:t>
            </w:r>
          </w:p>
        </w:tc>
      </w:tr>
      <w:tr w:rsidR="00000E5E" w:rsidTr="00543222">
        <w:trPr>
          <w:trHeight w:val="992"/>
        </w:trPr>
        <w:tc>
          <w:tcPr>
            <w:tcW w:w="1407" w:type="dxa"/>
            <w:vMerge/>
            <w:shd w:val="clear" w:color="auto" w:fill="auto"/>
          </w:tcPr>
          <w:p w:rsidR="00000E5E" w:rsidRPr="0026225F" w:rsidRDefault="00000E5E" w:rsidP="00747242">
            <w:pPr>
              <w:rPr>
                <w:b/>
              </w:rPr>
            </w:pPr>
          </w:p>
        </w:tc>
        <w:tc>
          <w:tcPr>
            <w:tcW w:w="1288" w:type="dxa"/>
            <w:vMerge/>
            <w:shd w:val="clear" w:color="auto" w:fill="auto"/>
          </w:tcPr>
          <w:p w:rsidR="00000E5E" w:rsidRDefault="00000E5E" w:rsidP="00747242"/>
        </w:tc>
        <w:tc>
          <w:tcPr>
            <w:tcW w:w="2262" w:type="dxa"/>
            <w:vMerge/>
            <w:shd w:val="clear" w:color="auto" w:fill="auto"/>
          </w:tcPr>
          <w:p w:rsidR="00000E5E" w:rsidRDefault="00000E5E" w:rsidP="00747242"/>
        </w:tc>
        <w:tc>
          <w:tcPr>
            <w:tcW w:w="2693" w:type="dxa"/>
            <w:shd w:val="clear" w:color="auto" w:fill="auto"/>
          </w:tcPr>
          <w:p w:rsidR="00000E5E" w:rsidRDefault="00000E5E" w:rsidP="00747242">
            <w:r>
              <w:t>Identify some appropriate features to incorporate into solution.</w:t>
            </w:r>
          </w:p>
        </w:tc>
        <w:tc>
          <w:tcPr>
            <w:tcW w:w="3544" w:type="dxa"/>
            <w:shd w:val="clear" w:color="auto" w:fill="auto"/>
          </w:tcPr>
          <w:p w:rsidR="00000E5E" w:rsidRDefault="00000E5E" w:rsidP="00CD663E">
            <w:r>
              <w:t>Identify and</w:t>
            </w:r>
            <w:r w:rsidRPr="00000E5E">
              <w:t xml:space="preserve"> describing </w:t>
            </w:r>
            <w:r>
              <w:t xml:space="preserve">  suitable approaches based on this research.</w:t>
            </w:r>
          </w:p>
        </w:tc>
        <w:tc>
          <w:tcPr>
            <w:tcW w:w="3827" w:type="dxa"/>
            <w:shd w:val="clear" w:color="auto" w:fill="auto"/>
          </w:tcPr>
          <w:p w:rsidR="00000E5E" w:rsidRDefault="00000E5E" w:rsidP="00CD663E">
            <w:r>
              <w:t>Identify and</w:t>
            </w:r>
            <w:r w:rsidRPr="00000E5E">
              <w:t xml:space="preserve"> justifying</w:t>
            </w:r>
            <w:r>
              <w:t xml:space="preserve"> suitable approaches based on this research.</w:t>
            </w:r>
          </w:p>
        </w:tc>
      </w:tr>
      <w:tr w:rsidR="00CD663E" w:rsidTr="00543222">
        <w:trPr>
          <w:trHeight w:val="716"/>
        </w:trPr>
        <w:tc>
          <w:tcPr>
            <w:tcW w:w="1407" w:type="dxa"/>
            <w:vMerge w:val="restart"/>
            <w:shd w:val="clear" w:color="auto" w:fill="auto"/>
          </w:tcPr>
          <w:p w:rsidR="00CD663E" w:rsidRPr="0026225F" w:rsidRDefault="00CD663E" w:rsidP="00CD663E">
            <w:pPr>
              <w:jc w:val="center"/>
              <w:rPr>
                <w:b/>
              </w:rPr>
            </w:pPr>
            <w:r w:rsidRPr="0026225F">
              <w:rPr>
                <w:b/>
              </w:rPr>
              <w:t>Features of proposed solution</w:t>
            </w:r>
          </w:p>
        </w:tc>
        <w:tc>
          <w:tcPr>
            <w:tcW w:w="1288" w:type="dxa"/>
            <w:vMerge w:val="restart"/>
            <w:shd w:val="clear" w:color="auto" w:fill="auto"/>
          </w:tcPr>
          <w:p w:rsidR="00CD663E" w:rsidRDefault="00CD663E" w:rsidP="00747242">
            <w:r>
              <w:t>No work</w:t>
            </w:r>
          </w:p>
        </w:tc>
        <w:tc>
          <w:tcPr>
            <w:tcW w:w="2262" w:type="dxa"/>
            <w:shd w:val="clear" w:color="auto" w:fill="auto"/>
          </w:tcPr>
          <w:p w:rsidR="00CD663E" w:rsidRDefault="00CD663E" w:rsidP="00747242">
            <w:r>
              <w:t>Identified some features of the solution</w:t>
            </w:r>
          </w:p>
        </w:tc>
        <w:tc>
          <w:tcPr>
            <w:tcW w:w="2693" w:type="dxa"/>
            <w:shd w:val="clear" w:color="auto" w:fill="auto"/>
          </w:tcPr>
          <w:p w:rsidR="00CD663E" w:rsidRDefault="00CD663E" w:rsidP="00747242">
            <w:r>
              <w:t>Identified the essential features of the solution</w:t>
            </w:r>
          </w:p>
        </w:tc>
        <w:tc>
          <w:tcPr>
            <w:tcW w:w="3544" w:type="dxa"/>
            <w:shd w:val="clear" w:color="auto" w:fill="auto"/>
          </w:tcPr>
          <w:p w:rsidR="00CD663E" w:rsidRDefault="00CD663E" w:rsidP="00747242">
            <w:r>
              <w:t>Identified and described the essential features of solution</w:t>
            </w:r>
          </w:p>
        </w:tc>
        <w:tc>
          <w:tcPr>
            <w:tcW w:w="3827" w:type="dxa"/>
            <w:shd w:val="clear" w:color="auto" w:fill="auto"/>
          </w:tcPr>
          <w:p w:rsidR="00CD663E" w:rsidRDefault="00CD663E" w:rsidP="00747242">
            <w:r>
              <w:t xml:space="preserve">Identified essential features + </w:t>
            </w:r>
            <w:r w:rsidRPr="00CD663E">
              <w:rPr>
                <w:b/>
              </w:rPr>
              <w:t xml:space="preserve">explaining </w:t>
            </w:r>
            <w:r>
              <w:t>these choices.</w:t>
            </w:r>
          </w:p>
        </w:tc>
      </w:tr>
      <w:tr w:rsidR="00CD663E" w:rsidTr="00543222">
        <w:tc>
          <w:tcPr>
            <w:tcW w:w="1407" w:type="dxa"/>
            <w:vMerge/>
            <w:shd w:val="clear" w:color="auto" w:fill="auto"/>
          </w:tcPr>
          <w:p w:rsidR="00CD663E" w:rsidRPr="0026225F" w:rsidRDefault="00CD663E" w:rsidP="00747242">
            <w:pPr>
              <w:rPr>
                <w:b/>
              </w:rPr>
            </w:pPr>
          </w:p>
        </w:tc>
        <w:tc>
          <w:tcPr>
            <w:tcW w:w="1288" w:type="dxa"/>
            <w:vMerge/>
            <w:shd w:val="clear" w:color="auto" w:fill="auto"/>
          </w:tcPr>
          <w:p w:rsidR="00CD663E" w:rsidRDefault="00CD663E" w:rsidP="00747242"/>
        </w:tc>
        <w:tc>
          <w:tcPr>
            <w:tcW w:w="2262" w:type="dxa"/>
            <w:shd w:val="clear" w:color="auto" w:fill="auto"/>
          </w:tcPr>
          <w:p w:rsidR="00CD663E" w:rsidRDefault="00CD663E" w:rsidP="00747242">
            <w:r>
              <w:t>Identified some limitations of the solution</w:t>
            </w:r>
          </w:p>
        </w:tc>
        <w:tc>
          <w:tcPr>
            <w:tcW w:w="2693" w:type="dxa"/>
            <w:shd w:val="clear" w:color="auto" w:fill="auto"/>
          </w:tcPr>
          <w:p w:rsidR="00CD663E" w:rsidRDefault="00CD663E" w:rsidP="00747242">
            <w:r>
              <w:t>Identified and described some limitations of the solution</w:t>
            </w:r>
          </w:p>
        </w:tc>
        <w:tc>
          <w:tcPr>
            <w:tcW w:w="3544" w:type="dxa"/>
            <w:shd w:val="clear" w:color="auto" w:fill="auto"/>
          </w:tcPr>
          <w:p w:rsidR="00CD663E" w:rsidRDefault="00CD663E" w:rsidP="00747242">
            <w:r>
              <w:t xml:space="preserve">Identified and explained any limitations </w:t>
            </w:r>
          </w:p>
        </w:tc>
        <w:tc>
          <w:tcPr>
            <w:tcW w:w="3827" w:type="dxa"/>
            <w:shd w:val="clear" w:color="auto" w:fill="auto"/>
          </w:tcPr>
          <w:p w:rsidR="00CD663E" w:rsidRDefault="00CD663E" w:rsidP="00747242">
            <w:r>
              <w:t>Identified and explained with justification any limitation of solution</w:t>
            </w:r>
          </w:p>
        </w:tc>
      </w:tr>
      <w:tr w:rsidR="00F958EF" w:rsidTr="00543222">
        <w:tc>
          <w:tcPr>
            <w:tcW w:w="1407" w:type="dxa"/>
            <w:shd w:val="clear" w:color="auto" w:fill="auto"/>
          </w:tcPr>
          <w:p w:rsidR="00F958EF" w:rsidRPr="0026225F" w:rsidRDefault="00982158" w:rsidP="00747242">
            <w:pPr>
              <w:rPr>
                <w:b/>
              </w:rPr>
            </w:pPr>
            <w:r w:rsidRPr="0026225F">
              <w:rPr>
                <w:b/>
              </w:rPr>
              <w:t>Hardware and software</w:t>
            </w:r>
          </w:p>
        </w:tc>
        <w:tc>
          <w:tcPr>
            <w:tcW w:w="1288" w:type="dxa"/>
            <w:shd w:val="clear" w:color="auto" w:fill="auto"/>
          </w:tcPr>
          <w:p w:rsidR="00F958EF" w:rsidRDefault="00982158" w:rsidP="00747242">
            <w:r>
              <w:t>No work</w:t>
            </w:r>
          </w:p>
        </w:tc>
        <w:tc>
          <w:tcPr>
            <w:tcW w:w="2262" w:type="dxa"/>
            <w:shd w:val="clear" w:color="auto" w:fill="auto"/>
          </w:tcPr>
          <w:p w:rsidR="00F958EF" w:rsidRDefault="00982158" w:rsidP="00747242">
            <w:r>
              <w:t>Identified some</w:t>
            </w:r>
          </w:p>
        </w:tc>
        <w:tc>
          <w:tcPr>
            <w:tcW w:w="2693" w:type="dxa"/>
            <w:shd w:val="clear" w:color="auto" w:fill="auto"/>
          </w:tcPr>
          <w:p w:rsidR="00F958EF" w:rsidRDefault="00982158" w:rsidP="00747242">
            <w:r>
              <w:t>Identified most requirements</w:t>
            </w:r>
          </w:p>
        </w:tc>
        <w:tc>
          <w:tcPr>
            <w:tcW w:w="3544" w:type="dxa"/>
            <w:shd w:val="clear" w:color="auto" w:fill="auto"/>
          </w:tcPr>
          <w:p w:rsidR="00F958EF" w:rsidRDefault="00982158" w:rsidP="00747242">
            <w:r>
              <w:t>Specified the requirements for the solution  including any hardware and software requirements</w:t>
            </w:r>
          </w:p>
        </w:tc>
        <w:tc>
          <w:tcPr>
            <w:tcW w:w="3827" w:type="dxa"/>
            <w:shd w:val="clear" w:color="auto" w:fill="auto"/>
          </w:tcPr>
          <w:p w:rsidR="00F958EF" w:rsidRDefault="00982158" w:rsidP="00747242">
            <w:r>
              <w:t xml:space="preserve">Specified and </w:t>
            </w:r>
            <w:r w:rsidRPr="00982158">
              <w:rPr>
                <w:b/>
              </w:rPr>
              <w:t xml:space="preserve">justified </w:t>
            </w:r>
            <w:r>
              <w:t xml:space="preserve">the requirements for the solution including any hardware and software requirements.  </w:t>
            </w:r>
          </w:p>
        </w:tc>
      </w:tr>
      <w:tr w:rsidR="00982158" w:rsidTr="00543222">
        <w:tc>
          <w:tcPr>
            <w:tcW w:w="1407" w:type="dxa"/>
            <w:shd w:val="clear" w:color="auto" w:fill="auto"/>
          </w:tcPr>
          <w:p w:rsidR="00982158" w:rsidRPr="0026225F" w:rsidRDefault="00982158" w:rsidP="00982158">
            <w:pPr>
              <w:rPr>
                <w:b/>
              </w:rPr>
            </w:pPr>
            <w:r w:rsidRPr="0026225F">
              <w:rPr>
                <w:b/>
              </w:rPr>
              <w:t>Success Criteria</w:t>
            </w:r>
          </w:p>
        </w:tc>
        <w:tc>
          <w:tcPr>
            <w:tcW w:w="1288" w:type="dxa"/>
            <w:shd w:val="clear" w:color="auto" w:fill="auto"/>
          </w:tcPr>
          <w:p w:rsidR="00982158" w:rsidRDefault="00982158" w:rsidP="00982158">
            <w:r>
              <w:t>No work</w:t>
            </w:r>
          </w:p>
        </w:tc>
        <w:tc>
          <w:tcPr>
            <w:tcW w:w="2262" w:type="dxa"/>
            <w:shd w:val="clear" w:color="auto" w:fill="auto"/>
          </w:tcPr>
          <w:p w:rsidR="00982158" w:rsidRDefault="00982158" w:rsidP="00982158">
            <w:r>
              <w:t>Identified some success criteria for the solution</w:t>
            </w:r>
          </w:p>
        </w:tc>
        <w:tc>
          <w:tcPr>
            <w:tcW w:w="2693" w:type="dxa"/>
            <w:shd w:val="clear" w:color="auto" w:fill="auto"/>
          </w:tcPr>
          <w:p w:rsidR="00982158" w:rsidRDefault="00982158" w:rsidP="00982158">
            <w:r>
              <w:t xml:space="preserve">Identified </w:t>
            </w:r>
            <w:r w:rsidRPr="00982158">
              <w:rPr>
                <w:b/>
              </w:rPr>
              <w:t xml:space="preserve">some </w:t>
            </w:r>
            <w:r>
              <w:t>measurable success criteria for the solution.</w:t>
            </w:r>
          </w:p>
        </w:tc>
        <w:tc>
          <w:tcPr>
            <w:tcW w:w="3544" w:type="dxa"/>
            <w:shd w:val="clear" w:color="auto" w:fill="auto"/>
          </w:tcPr>
          <w:p w:rsidR="00982158" w:rsidRDefault="00982158" w:rsidP="00982158">
            <w:r>
              <w:t>Identified measurable success criteria for the solution</w:t>
            </w:r>
          </w:p>
        </w:tc>
        <w:tc>
          <w:tcPr>
            <w:tcW w:w="3827" w:type="dxa"/>
            <w:shd w:val="clear" w:color="auto" w:fill="auto"/>
          </w:tcPr>
          <w:p w:rsidR="00982158" w:rsidRDefault="00982158" w:rsidP="00982158">
            <w:r>
              <w:t xml:space="preserve">Identified and </w:t>
            </w:r>
            <w:r w:rsidRPr="00982158">
              <w:rPr>
                <w:b/>
              </w:rPr>
              <w:t xml:space="preserve">justified </w:t>
            </w:r>
            <w:r>
              <w:t>measurable success criteria for the solution.</w:t>
            </w:r>
          </w:p>
        </w:tc>
      </w:tr>
    </w:tbl>
    <w:p w:rsidR="00F958EF" w:rsidRDefault="00F958EF" w:rsidP="00043A07"/>
    <w:p w:rsidR="006C57A4" w:rsidRPr="00543222" w:rsidRDefault="006C57A4" w:rsidP="006C57A4">
      <w:pPr>
        <w:pStyle w:val="Title"/>
        <w:rPr>
          <w:b/>
          <w:sz w:val="28"/>
        </w:rPr>
      </w:pPr>
      <w:r w:rsidRPr="00543222">
        <w:rPr>
          <w:b/>
          <w:sz w:val="28"/>
        </w:rPr>
        <w:t xml:space="preserve">Marking Grid – Design Section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774"/>
        <w:gridCol w:w="1837"/>
        <w:gridCol w:w="3379"/>
        <w:gridCol w:w="3739"/>
        <w:gridCol w:w="3799"/>
      </w:tblGrid>
      <w:tr w:rsidR="006C57A4" w:rsidRPr="00043A07" w:rsidTr="00A15DA2">
        <w:tc>
          <w:tcPr>
            <w:tcW w:w="1600" w:type="dxa"/>
          </w:tcPr>
          <w:p w:rsidR="006C57A4" w:rsidRPr="00043A07" w:rsidRDefault="006C57A4" w:rsidP="00EB4130">
            <w:pPr>
              <w:rPr>
                <w:b/>
                <w:sz w:val="24"/>
                <w:szCs w:val="24"/>
              </w:rPr>
            </w:pPr>
          </w:p>
        </w:tc>
        <w:tc>
          <w:tcPr>
            <w:tcW w:w="776" w:type="dxa"/>
          </w:tcPr>
          <w:p w:rsidR="006C57A4" w:rsidRPr="00043A07" w:rsidRDefault="006C57A4" w:rsidP="00EB4130">
            <w:pPr>
              <w:rPr>
                <w:b/>
                <w:sz w:val="24"/>
                <w:szCs w:val="24"/>
              </w:rPr>
            </w:pPr>
            <w:r w:rsidRPr="00043A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6C57A4" w:rsidRPr="00043A07" w:rsidRDefault="006C57A4" w:rsidP="00EB41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1-4</w:t>
            </w:r>
          </w:p>
        </w:tc>
        <w:tc>
          <w:tcPr>
            <w:tcW w:w="3402" w:type="dxa"/>
          </w:tcPr>
          <w:p w:rsidR="006C57A4" w:rsidRPr="00043A07" w:rsidRDefault="006C57A4" w:rsidP="00EB41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5-8</w:t>
            </w:r>
          </w:p>
        </w:tc>
        <w:tc>
          <w:tcPr>
            <w:tcW w:w="3766" w:type="dxa"/>
          </w:tcPr>
          <w:p w:rsidR="006C57A4" w:rsidRPr="00043A07" w:rsidRDefault="006C57A4" w:rsidP="00EB41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9-12</w:t>
            </w:r>
          </w:p>
        </w:tc>
        <w:tc>
          <w:tcPr>
            <w:tcW w:w="3827" w:type="dxa"/>
          </w:tcPr>
          <w:p w:rsidR="006C57A4" w:rsidRPr="00043A07" w:rsidRDefault="006C57A4" w:rsidP="00EB41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13-15</w:t>
            </w:r>
          </w:p>
        </w:tc>
      </w:tr>
      <w:tr w:rsidR="00E42829" w:rsidRPr="00543222" w:rsidTr="00543222">
        <w:trPr>
          <w:trHeight w:val="513"/>
        </w:trPr>
        <w:tc>
          <w:tcPr>
            <w:tcW w:w="1600" w:type="dxa"/>
            <w:vMerge w:val="restart"/>
            <w:shd w:val="clear" w:color="auto" w:fill="auto"/>
          </w:tcPr>
          <w:p w:rsidR="00E42829" w:rsidRPr="00543222" w:rsidRDefault="00E42829" w:rsidP="00EB4130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Problem Decomposition</w:t>
            </w:r>
          </w:p>
        </w:tc>
        <w:tc>
          <w:tcPr>
            <w:tcW w:w="776" w:type="dxa"/>
            <w:vMerge w:val="restart"/>
            <w:shd w:val="clear" w:color="auto" w:fill="auto"/>
          </w:tcPr>
          <w:p w:rsidR="00E42829" w:rsidRPr="00543222" w:rsidRDefault="00E4282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E42829" w:rsidRPr="00543222" w:rsidRDefault="00E42829" w:rsidP="006C57A4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Described  elements of the solution using algorithms </w:t>
            </w:r>
          </w:p>
        </w:tc>
        <w:tc>
          <w:tcPr>
            <w:tcW w:w="3402" w:type="dxa"/>
            <w:shd w:val="clear" w:color="auto" w:fill="auto"/>
          </w:tcPr>
          <w:p w:rsidR="00E42829" w:rsidRPr="00543222" w:rsidRDefault="00E4282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Broken the problem into series of smaller problems </w:t>
            </w:r>
          </w:p>
          <w:p w:rsidR="00E42829" w:rsidRPr="00543222" w:rsidRDefault="00E42829" w:rsidP="00EB4130">
            <w:pPr>
              <w:rPr>
                <w:sz w:val="20"/>
                <w:szCs w:val="20"/>
              </w:rPr>
            </w:pPr>
          </w:p>
        </w:tc>
        <w:tc>
          <w:tcPr>
            <w:tcW w:w="3766" w:type="dxa"/>
            <w:shd w:val="clear" w:color="auto" w:fill="auto"/>
          </w:tcPr>
          <w:p w:rsidR="00E42829" w:rsidRPr="00543222" w:rsidRDefault="00E4282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Systematically broken the problem down into smaller problems </w:t>
            </w:r>
          </w:p>
        </w:tc>
        <w:tc>
          <w:tcPr>
            <w:tcW w:w="3827" w:type="dxa"/>
            <w:shd w:val="clear" w:color="auto" w:fill="auto"/>
          </w:tcPr>
          <w:p w:rsidR="00E42829" w:rsidRPr="00543222" w:rsidRDefault="00273DB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Systematically broken the problem down into smaller problems</w:t>
            </w:r>
          </w:p>
        </w:tc>
      </w:tr>
      <w:tr w:rsidR="00E42829" w:rsidRPr="00543222" w:rsidTr="00543222">
        <w:trPr>
          <w:trHeight w:val="800"/>
        </w:trPr>
        <w:tc>
          <w:tcPr>
            <w:tcW w:w="1600" w:type="dxa"/>
            <w:vMerge/>
            <w:shd w:val="clear" w:color="auto" w:fill="auto"/>
          </w:tcPr>
          <w:p w:rsidR="00E42829" w:rsidRPr="00543222" w:rsidRDefault="00E42829" w:rsidP="00EB4130">
            <w:pPr>
              <w:rPr>
                <w:b/>
                <w:sz w:val="20"/>
                <w:szCs w:val="20"/>
              </w:rPr>
            </w:pPr>
          </w:p>
        </w:tc>
        <w:tc>
          <w:tcPr>
            <w:tcW w:w="776" w:type="dxa"/>
            <w:vMerge/>
            <w:shd w:val="clear" w:color="auto" w:fill="auto"/>
          </w:tcPr>
          <w:p w:rsidR="00E42829" w:rsidRPr="00543222" w:rsidRDefault="00E42829" w:rsidP="00EB413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42829" w:rsidRPr="00543222" w:rsidRDefault="00E42829" w:rsidP="00EB413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E42829" w:rsidRPr="00543222" w:rsidRDefault="00E4282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describing the process</w:t>
            </w:r>
          </w:p>
        </w:tc>
        <w:tc>
          <w:tcPr>
            <w:tcW w:w="3766" w:type="dxa"/>
            <w:shd w:val="clear" w:color="auto" w:fill="auto"/>
          </w:tcPr>
          <w:p w:rsidR="00E42829" w:rsidRPr="00543222" w:rsidRDefault="00E4282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Explaining the process</w:t>
            </w:r>
          </w:p>
        </w:tc>
        <w:tc>
          <w:tcPr>
            <w:tcW w:w="3827" w:type="dxa"/>
            <w:shd w:val="clear" w:color="auto" w:fill="auto"/>
          </w:tcPr>
          <w:p w:rsidR="00E42829" w:rsidRPr="00543222" w:rsidRDefault="00273DB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Explaining  and justifying the process</w:t>
            </w:r>
          </w:p>
        </w:tc>
      </w:tr>
      <w:tr w:rsidR="00273DB9" w:rsidRPr="00543222" w:rsidTr="00543222">
        <w:trPr>
          <w:trHeight w:val="878"/>
        </w:trPr>
        <w:tc>
          <w:tcPr>
            <w:tcW w:w="1600" w:type="dxa"/>
            <w:shd w:val="clear" w:color="auto" w:fill="auto"/>
          </w:tcPr>
          <w:p w:rsidR="00273DB9" w:rsidRPr="00543222" w:rsidRDefault="00273DB9" w:rsidP="00EB4130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Structure of the solution</w:t>
            </w:r>
          </w:p>
        </w:tc>
        <w:tc>
          <w:tcPr>
            <w:tcW w:w="776" w:type="dxa"/>
            <w:shd w:val="clear" w:color="auto" w:fill="auto"/>
          </w:tcPr>
          <w:p w:rsidR="00273DB9" w:rsidRPr="00543222" w:rsidRDefault="00273DB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1843" w:type="dxa"/>
            <w:shd w:val="clear" w:color="auto" w:fill="auto"/>
          </w:tcPr>
          <w:p w:rsidR="00273DB9" w:rsidRPr="00543222" w:rsidRDefault="00273DB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Some work within algorithms</w:t>
            </w:r>
          </w:p>
        </w:tc>
        <w:tc>
          <w:tcPr>
            <w:tcW w:w="3402" w:type="dxa"/>
            <w:shd w:val="clear" w:color="auto" w:fill="auto"/>
          </w:tcPr>
          <w:p w:rsidR="00273DB9" w:rsidRPr="00543222" w:rsidRDefault="00273DB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Defined  the structure of the solution </w:t>
            </w:r>
          </w:p>
        </w:tc>
        <w:tc>
          <w:tcPr>
            <w:tcW w:w="3766" w:type="dxa"/>
            <w:shd w:val="clear" w:color="auto" w:fill="auto"/>
          </w:tcPr>
          <w:p w:rsidR="00273DB9" w:rsidRPr="00543222" w:rsidRDefault="00273DB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Defined in detail the structure of the solution </w:t>
            </w:r>
          </w:p>
        </w:tc>
        <w:tc>
          <w:tcPr>
            <w:tcW w:w="3827" w:type="dxa"/>
            <w:shd w:val="clear" w:color="auto" w:fill="auto"/>
          </w:tcPr>
          <w:p w:rsidR="00273DB9" w:rsidRPr="00543222" w:rsidRDefault="00273DB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Defined in detail the structure of the solution </w:t>
            </w:r>
          </w:p>
        </w:tc>
      </w:tr>
      <w:tr w:rsidR="00273DB9" w:rsidRPr="00543222" w:rsidTr="00543222">
        <w:trPr>
          <w:trHeight w:val="1076"/>
        </w:trPr>
        <w:tc>
          <w:tcPr>
            <w:tcW w:w="1600" w:type="dxa"/>
            <w:vMerge w:val="restart"/>
            <w:shd w:val="clear" w:color="auto" w:fill="auto"/>
          </w:tcPr>
          <w:p w:rsidR="00273DB9" w:rsidRPr="00543222" w:rsidRDefault="00273DB9" w:rsidP="00EB4130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Algorithms</w:t>
            </w:r>
          </w:p>
        </w:tc>
        <w:tc>
          <w:tcPr>
            <w:tcW w:w="776" w:type="dxa"/>
            <w:vMerge w:val="restart"/>
            <w:shd w:val="clear" w:color="auto" w:fill="auto"/>
          </w:tcPr>
          <w:p w:rsidR="00273DB9" w:rsidRPr="00543222" w:rsidRDefault="00273DB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273DB9" w:rsidRPr="00543222" w:rsidRDefault="00273DB9" w:rsidP="00E42829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Algorithms described elements of the solution</w:t>
            </w:r>
          </w:p>
        </w:tc>
        <w:tc>
          <w:tcPr>
            <w:tcW w:w="3402" w:type="dxa"/>
            <w:shd w:val="clear" w:color="auto" w:fill="auto"/>
          </w:tcPr>
          <w:p w:rsidR="00273DB9" w:rsidRPr="00543222" w:rsidRDefault="00273DB9" w:rsidP="00273DB9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Described the solution fully using algorithms </w:t>
            </w:r>
          </w:p>
        </w:tc>
        <w:tc>
          <w:tcPr>
            <w:tcW w:w="3766" w:type="dxa"/>
            <w:shd w:val="clear" w:color="auto" w:fill="auto"/>
          </w:tcPr>
          <w:p w:rsidR="00273DB9" w:rsidRPr="00543222" w:rsidRDefault="00273DB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Described the solution fully using algorithms</w:t>
            </w:r>
          </w:p>
        </w:tc>
        <w:tc>
          <w:tcPr>
            <w:tcW w:w="3827" w:type="dxa"/>
            <w:shd w:val="clear" w:color="auto" w:fill="auto"/>
          </w:tcPr>
          <w:p w:rsidR="00273DB9" w:rsidRPr="00543222" w:rsidRDefault="00273DB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Described the solution fully using algorithms</w:t>
            </w:r>
          </w:p>
        </w:tc>
      </w:tr>
      <w:tr w:rsidR="00273DB9" w:rsidRPr="00543222" w:rsidTr="00543222">
        <w:trPr>
          <w:trHeight w:val="617"/>
        </w:trPr>
        <w:tc>
          <w:tcPr>
            <w:tcW w:w="1600" w:type="dxa"/>
            <w:vMerge/>
            <w:shd w:val="clear" w:color="auto" w:fill="auto"/>
          </w:tcPr>
          <w:p w:rsidR="00273DB9" w:rsidRPr="00543222" w:rsidRDefault="00273DB9" w:rsidP="00EB4130">
            <w:pPr>
              <w:rPr>
                <w:b/>
                <w:sz w:val="20"/>
                <w:szCs w:val="20"/>
              </w:rPr>
            </w:pPr>
          </w:p>
        </w:tc>
        <w:tc>
          <w:tcPr>
            <w:tcW w:w="776" w:type="dxa"/>
            <w:vMerge/>
            <w:shd w:val="clear" w:color="auto" w:fill="auto"/>
          </w:tcPr>
          <w:p w:rsidR="00273DB9" w:rsidRPr="00543222" w:rsidRDefault="00273DB9" w:rsidP="00EB413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73DB9" w:rsidRPr="00543222" w:rsidRDefault="00273DB9" w:rsidP="00EB413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vMerge w:val="restart"/>
            <w:shd w:val="clear" w:color="auto" w:fill="auto"/>
          </w:tcPr>
          <w:p w:rsidR="00273DB9" w:rsidRPr="00543222" w:rsidRDefault="00273DB9" w:rsidP="00E42829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Algorithms are appropriate and accurate algorithms. </w:t>
            </w:r>
          </w:p>
        </w:tc>
        <w:tc>
          <w:tcPr>
            <w:tcW w:w="3766" w:type="dxa"/>
            <w:shd w:val="clear" w:color="auto" w:fill="auto"/>
          </w:tcPr>
          <w:p w:rsidR="00273DB9" w:rsidRPr="00543222" w:rsidRDefault="00273DB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Algorithms are appropriate and accurate algorithms</w:t>
            </w:r>
          </w:p>
        </w:tc>
        <w:tc>
          <w:tcPr>
            <w:tcW w:w="3827" w:type="dxa"/>
            <w:shd w:val="clear" w:color="auto" w:fill="auto"/>
          </w:tcPr>
          <w:p w:rsidR="00273DB9" w:rsidRPr="00543222" w:rsidRDefault="00273DB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Algorithms are appropriate and accurate algorithms</w:t>
            </w:r>
          </w:p>
        </w:tc>
      </w:tr>
      <w:tr w:rsidR="00273DB9" w:rsidRPr="00543222" w:rsidTr="00543222">
        <w:trPr>
          <w:trHeight w:val="617"/>
        </w:trPr>
        <w:tc>
          <w:tcPr>
            <w:tcW w:w="1600" w:type="dxa"/>
            <w:vMerge/>
            <w:shd w:val="clear" w:color="auto" w:fill="auto"/>
          </w:tcPr>
          <w:p w:rsidR="00273DB9" w:rsidRPr="00543222" w:rsidRDefault="00273DB9" w:rsidP="00EB4130">
            <w:pPr>
              <w:rPr>
                <w:b/>
                <w:sz w:val="20"/>
                <w:szCs w:val="20"/>
              </w:rPr>
            </w:pPr>
          </w:p>
        </w:tc>
        <w:tc>
          <w:tcPr>
            <w:tcW w:w="776" w:type="dxa"/>
            <w:vMerge/>
            <w:shd w:val="clear" w:color="auto" w:fill="auto"/>
          </w:tcPr>
          <w:p w:rsidR="00273DB9" w:rsidRPr="00543222" w:rsidRDefault="00273DB9" w:rsidP="00EB413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273DB9" w:rsidRPr="00543222" w:rsidRDefault="00273DB9" w:rsidP="00EB413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273DB9" w:rsidRPr="00543222" w:rsidRDefault="00273DB9" w:rsidP="00E42829">
            <w:pPr>
              <w:rPr>
                <w:sz w:val="20"/>
                <w:szCs w:val="20"/>
              </w:rPr>
            </w:pPr>
          </w:p>
        </w:tc>
        <w:tc>
          <w:tcPr>
            <w:tcW w:w="3766" w:type="dxa"/>
            <w:shd w:val="clear" w:color="auto" w:fill="auto"/>
          </w:tcPr>
          <w:p w:rsidR="00273DB9" w:rsidRPr="00543222" w:rsidRDefault="00273DB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Explaining how these algorithms form a complete solution to the problem</w:t>
            </w:r>
          </w:p>
        </w:tc>
        <w:tc>
          <w:tcPr>
            <w:tcW w:w="3827" w:type="dxa"/>
            <w:shd w:val="clear" w:color="auto" w:fill="auto"/>
          </w:tcPr>
          <w:p w:rsidR="00273DB9" w:rsidRPr="00543222" w:rsidRDefault="00273DB9" w:rsidP="00EB4130">
            <w:pPr>
              <w:rPr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Justifying</w:t>
            </w:r>
            <w:r w:rsidRPr="00543222">
              <w:rPr>
                <w:sz w:val="20"/>
                <w:szCs w:val="20"/>
              </w:rPr>
              <w:t xml:space="preserve">  how these algorithms form a complete solution to the problem</w:t>
            </w:r>
          </w:p>
        </w:tc>
      </w:tr>
      <w:tr w:rsidR="00E42829" w:rsidRPr="00543222" w:rsidTr="00543222">
        <w:trPr>
          <w:trHeight w:val="716"/>
        </w:trPr>
        <w:tc>
          <w:tcPr>
            <w:tcW w:w="1600" w:type="dxa"/>
            <w:vMerge w:val="restart"/>
            <w:shd w:val="clear" w:color="auto" w:fill="auto"/>
          </w:tcPr>
          <w:p w:rsidR="00E42829" w:rsidRPr="00543222" w:rsidRDefault="00E42829" w:rsidP="00EB4130">
            <w:pPr>
              <w:jc w:val="center"/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Usability Features</w:t>
            </w:r>
          </w:p>
        </w:tc>
        <w:tc>
          <w:tcPr>
            <w:tcW w:w="776" w:type="dxa"/>
            <w:vMerge w:val="restart"/>
            <w:shd w:val="clear" w:color="auto" w:fill="auto"/>
          </w:tcPr>
          <w:p w:rsidR="00E42829" w:rsidRPr="00543222" w:rsidRDefault="00E4282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E42829" w:rsidRPr="00543222" w:rsidRDefault="00E42829" w:rsidP="006C57A4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Described some features 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E42829" w:rsidRPr="00543222" w:rsidRDefault="00E4282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Described the usability features to be included</w:t>
            </w:r>
          </w:p>
        </w:tc>
        <w:tc>
          <w:tcPr>
            <w:tcW w:w="3766" w:type="dxa"/>
            <w:shd w:val="clear" w:color="auto" w:fill="auto"/>
          </w:tcPr>
          <w:p w:rsidR="00E42829" w:rsidRPr="00543222" w:rsidRDefault="00273DB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Described the usability features to be included</w:t>
            </w:r>
          </w:p>
        </w:tc>
        <w:tc>
          <w:tcPr>
            <w:tcW w:w="3827" w:type="dxa"/>
            <w:shd w:val="clear" w:color="auto" w:fill="auto"/>
          </w:tcPr>
          <w:p w:rsidR="00E42829" w:rsidRPr="00543222" w:rsidRDefault="00A15DA2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Described the usability features to be included</w:t>
            </w:r>
          </w:p>
        </w:tc>
      </w:tr>
      <w:tr w:rsidR="00E42829" w:rsidRPr="00543222" w:rsidTr="00543222">
        <w:tc>
          <w:tcPr>
            <w:tcW w:w="1600" w:type="dxa"/>
            <w:vMerge/>
            <w:shd w:val="clear" w:color="auto" w:fill="auto"/>
          </w:tcPr>
          <w:p w:rsidR="00E42829" w:rsidRPr="00543222" w:rsidRDefault="00E42829" w:rsidP="00EB4130">
            <w:pPr>
              <w:rPr>
                <w:b/>
                <w:sz w:val="20"/>
                <w:szCs w:val="20"/>
              </w:rPr>
            </w:pPr>
          </w:p>
        </w:tc>
        <w:tc>
          <w:tcPr>
            <w:tcW w:w="776" w:type="dxa"/>
            <w:vMerge/>
            <w:shd w:val="clear" w:color="auto" w:fill="auto"/>
          </w:tcPr>
          <w:p w:rsidR="00E42829" w:rsidRPr="00543222" w:rsidRDefault="00E42829" w:rsidP="00EB413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42829" w:rsidRPr="00543222" w:rsidRDefault="00E42829" w:rsidP="00EB413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E42829" w:rsidRPr="00543222" w:rsidRDefault="00E42829" w:rsidP="00EB4130">
            <w:pPr>
              <w:rPr>
                <w:sz w:val="20"/>
                <w:szCs w:val="20"/>
              </w:rPr>
            </w:pPr>
          </w:p>
        </w:tc>
        <w:tc>
          <w:tcPr>
            <w:tcW w:w="3766" w:type="dxa"/>
            <w:shd w:val="clear" w:color="auto" w:fill="auto"/>
          </w:tcPr>
          <w:p w:rsidR="00E42829" w:rsidRPr="00543222" w:rsidRDefault="00273DB9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Explaining choices to be included in the solution</w:t>
            </w:r>
          </w:p>
        </w:tc>
        <w:tc>
          <w:tcPr>
            <w:tcW w:w="3827" w:type="dxa"/>
            <w:shd w:val="clear" w:color="auto" w:fill="auto"/>
          </w:tcPr>
          <w:p w:rsidR="00E42829" w:rsidRPr="00543222" w:rsidRDefault="00A15DA2" w:rsidP="00EB4130">
            <w:pPr>
              <w:rPr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Justifying</w:t>
            </w:r>
            <w:r w:rsidRPr="00543222">
              <w:rPr>
                <w:sz w:val="20"/>
                <w:szCs w:val="20"/>
              </w:rPr>
              <w:t xml:space="preserve"> choices to be included in the solution</w:t>
            </w:r>
          </w:p>
        </w:tc>
      </w:tr>
      <w:tr w:rsidR="00A15DA2" w:rsidRPr="00543222" w:rsidTr="00543222">
        <w:trPr>
          <w:trHeight w:val="673"/>
        </w:trPr>
        <w:tc>
          <w:tcPr>
            <w:tcW w:w="1600" w:type="dxa"/>
            <w:vMerge w:val="restart"/>
            <w:shd w:val="clear" w:color="auto" w:fill="auto"/>
          </w:tcPr>
          <w:p w:rsidR="00A15DA2" w:rsidRPr="00543222" w:rsidRDefault="00A15DA2" w:rsidP="00EB4130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Key variables, classes, data structures, … etc</w:t>
            </w:r>
            <w:r w:rsidR="00063663" w:rsidRPr="00543222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76" w:type="dxa"/>
            <w:vMerge w:val="restart"/>
            <w:shd w:val="clear" w:color="auto" w:fill="auto"/>
          </w:tcPr>
          <w:p w:rsidR="00A15DA2" w:rsidRPr="00543222" w:rsidRDefault="00A15DA2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A15DA2" w:rsidRPr="00543222" w:rsidRDefault="00A15DA2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Identified</w:t>
            </w:r>
          </w:p>
        </w:tc>
        <w:tc>
          <w:tcPr>
            <w:tcW w:w="3402" w:type="dxa"/>
            <w:shd w:val="clear" w:color="auto" w:fill="auto"/>
          </w:tcPr>
          <w:p w:rsidR="00A15DA2" w:rsidRPr="00543222" w:rsidRDefault="00A15DA2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Identified key variables, data structures, </w:t>
            </w:r>
            <w:proofErr w:type="gramStart"/>
            <w:r w:rsidRPr="00543222">
              <w:rPr>
                <w:sz w:val="20"/>
                <w:szCs w:val="20"/>
              </w:rPr>
              <w:t>classes, …</w:t>
            </w:r>
            <w:proofErr w:type="gramEnd"/>
            <w:r w:rsidRPr="00543222">
              <w:rPr>
                <w:sz w:val="20"/>
                <w:szCs w:val="20"/>
              </w:rPr>
              <w:t xml:space="preserve"> etc.  </w:t>
            </w:r>
          </w:p>
        </w:tc>
        <w:tc>
          <w:tcPr>
            <w:tcW w:w="3766" w:type="dxa"/>
            <w:shd w:val="clear" w:color="auto" w:fill="auto"/>
          </w:tcPr>
          <w:p w:rsidR="00A15DA2" w:rsidRPr="00543222" w:rsidRDefault="00A15DA2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Identified + justified key variables, data structures, classes </w:t>
            </w:r>
          </w:p>
        </w:tc>
        <w:tc>
          <w:tcPr>
            <w:tcW w:w="3827" w:type="dxa"/>
            <w:shd w:val="clear" w:color="auto" w:fill="auto"/>
          </w:tcPr>
          <w:p w:rsidR="00A15DA2" w:rsidRPr="00543222" w:rsidRDefault="00A15DA2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Identified + justified key variables, data structures, classes </w:t>
            </w:r>
          </w:p>
          <w:p w:rsidR="00A15DA2" w:rsidRPr="00543222" w:rsidRDefault="00A15DA2" w:rsidP="00EB4130">
            <w:pPr>
              <w:rPr>
                <w:sz w:val="20"/>
                <w:szCs w:val="20"/>
              </w:rPr>
            </w:pPr>
          </w:p>
        </w:tc>
      </w:tr>
      <w:tr w:rsidR="00A15DA2" w:rsidRPr="00543222" w:rsidTr="00543222">
        <w:trPr>
          <w:trHeight w:val="673"/>
        </w:trPr>
        <w:tc>
          <w:tcPr>
            <w:tcW w:w="1600" w:type="dxa"/>
            <w:vMerge/>
            <w:shd w:val="clear" w:color="auto" w:fill="auto"/>
          </w:tcPr>
          <w:p w:rsidR="00A15DA2" w:rsidRPr="00543222" w:rsidRDefault="00A15DA2" w:rsidP="00EB4130">
            <w:pPr>
              <w:rPr>
                <w:b/>
                <w:sz w:val="20"/>
                <w:szCs w:val="20"/>
              </w:rPr>
            </w:pPr>
          </w:p>
        </w:tc>
        <w:tc>
          <w:tcPr>
            <w:tcW w:w="776" w:type="dxa"/>
            <w:vMerge/>
            <w:shd w:val="clear" w:color="auto" w:fill="auto"/>
          </w:tcPr>
          <w:p w:rsidR="00A15DA2" w:rsidRPr="00543222" w:rsidRDefault="00A15DA2" w:rsidP="00EB413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A15DA2" w:rsidRPr="00543222" w:rsidRDefault="00A15DA2" w:rsidP="00EB413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A15DA2" w:rsidRPr="00543222" w:rsidRDefault="00A15DA2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Identified any necessary validation</w:t>
            </w:r>
          </w:p>
        </w:tc>
        <w:tc>
          <w:tcPr>
            <w:tcW w:w="3766" w:type="dxa"/>
            <w:shd w:val="clear" w:color="auto" w:fill="auto"/>
          </w:tcPr>
          <w:p w:rsidR="00A15DA2" w:rsidRPr="00543222" w:rsidRDefault="00A15DA2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Explaining any necessary validation</w:t>
            </w:r>
          </w:p>
        </w:tc>
        <w:tc>
          <w:tcPr>
            <w:tcW w:w="3827" w:type="dxa"/>
            <w:shd w:val="clear" w:color="auto" w:fill="auto"/>
          </w:tcPr>
          <w:p w:rsidR="00A15DA2" w:rsidRPr="00543222" w:rsidRDefault="00A15DA2" w:rsidP="00A15DA2">
            <w:pPr>
              <w:rPr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Justifying and explaining</w:t>
            </w:r>
            <w:r w:rsidRPr="00543222">
              <w:rPr>
                <w:sz w:val="20"/>
                <w:szCs w:val="20"/>
              </w:rPr>
              <w:t xml:space="preserve"> any necessary validation</w:t>
            </w:r>
          </w:p>
        </w:tc>
      </w:tr>
      <w:tr w:rsidR="00A15DA2" w:rsidRPr="00543222" w:rsidTr="00543222">
        <w:trPr>
          <w:trHeight w:val="673"/>
        </w:trPr>
        <w:tc>
          <w:tcPr>
            <w:tcW w:w="1600" w:type="dxa"/>
            <w:vMerge w:val="restart"/>
            <w:shd w:val="clear" w:color="auto" w:fill="auto"/>
          </w:tcPr>
          <w:p w:rsidR="00A15DA2" w:rsidRPr="00543222" w:rsidRDefault="00A15DA2" w:rsidP="00063663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776" w:type="dxa"/>
            <w:vMerge w:val="restart"/>
            <w:shd w:val="clear" w:color="auto" w:fill="auto"/>
          </w:tcPr>
          <w:p w:rsidR="00A15DA2" w:rsidRPr="00543222" w:rsidRDefault="00A15DA2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A15DA2" w:rsidRPr="00543222" w:rsidRDefault="00A15DA2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Some test data to be used during iterative or post development stage</w:t>
            </w:r>
          </w:p>
        </w:tc>
        <w:tc>
          <w:tcPr>
            <w:tcW w:w="3402" w:type="dxa"/>
            <w:shd w:val="clear" w:color="auto" w:fill="auto"/>
          </w:tcPr>
          <w:p w:rsidR="00A15DA2" w:rsidRPr="00543222" w:rsidRDefault="00A15DA2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Identified the test data to be used during iterative development</w:t>
            </w:r>
          </w:p>
          <w:p w:rsidR="00A15DA2" w:rsidRPr="00543222" w:rsidRDefault="00A15DA2" w:rsidP="00EB4130">
            <w:pPr>
              <w:rPr>
                <w:sz w:val="20"/>
                <w:szCs w:val="20"/>
              </w:rPr>
            </w:pPr>
          </w:p>
        </w:tc>
        <w:tc>
          <w:tcPr>
            <w:tcW w:w="3766" w:type="dxa"/>
            <w:shd w:val="clear" w:color="auto" w:fill="auto"/>
          </w:tcPr>
          <w:p w:rsidR="00A15DA2" w:rsidRPr="00543222" w:rsidRDefault="00A15DA2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Identified + justified any test data to be used during the iterative development </w:t>
            </w:r>
          </w:p>
        </w:tc>
        <w:tc>
          <w:tcPr>
            <w:tcW w:w="3827" w:type="dxa"/>
            <w:shd w:val="clear" w:color="auto" w:fill="auto"/>
          </w:tcPr>
          <w:p w:rsidR="00A15DA2" w:rsidRPr="00543222" w:rsidRDefault="00A15DA2" w:rsidP="00EB4130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Identified + justified any test data to be used during the iterative development</w:t>
            </w:r>
          </w:p>
        </w:tc>
      </w:tr>
      <w:tr w:rsidR="00A15DA2" w:rsidTr="00543222">
        <w:trPr>
          <w:trHeight w:val="673"/>
        </w:trPr>
        <w:tc>
          <w:tcPr>
            <w:tcW w:w="1600" w:type="dxa"/>
            <w:vMerge/>
            <w:shd w:val="clear" w:color="auto" w:fill="auto"/>
          </w:tcPr>
          <w:p w:rsidR="00A15DA2" w:rsidRDefault="00A15DA2" w:rsidP="00EB4130">
            <w:pPr>
              <w:rPr>
                <w:b/>
              </w:rPr>
            </w:pPr>
          </w:p>
        </w:tc>
        <w:tc>
          <w:tcPr>
            <w:tcW w:w="776" w:type="dxa"/>
            <w:vMerge/>
            <w:shd w:val="clear" w:color="auto" w:fill="auto"/>
          </w:tcPr>
          <w:p w:rsidR="00A15DA2" w:rsidRDefault="00A15DA2" w:rsidP="00EB4130"/>
        </w:tc>
        <w:tc>
          <w:tcPr>
            <w:tcW w:w="1843" w:type="dxa"/>
            <w:vMerge/>
            <w:shd w:val="clear" w:color="auto" w:fill="auto"/>
          </w:tcPr>
          <w:p w:rsidR="00A15DA2" w:rsidRDefault="00A15DA2" w:rsidP="00EB4130"/>
        </w:tc>
        <w:tc>
          <w:tcPr>
            <w:tcW w:w="3402" w:type="dxa"/>
            <w:shd w:val="clear" w:color="auto" w:fill="auto"/>
          </w:tcPr>
          <w:p w:rsidR="00A15DA2" w:rsidRDefault="00A15DA2" w:rsidP="00EB4130">
            <w:r>
              <w:t>Identify further data to be used in the post development phase</w:t>
            </w:r>
          </w:p>
        </w:tc>
        <w:tc>
          <w:tcPr>
            <w:tcW w:w="3766" w:type="dxa"/>
            <w:shd w:val="clear" w:color="auto" w:fill="auto"/>
          </w:tcPr>
          <w:p w:rsidR="00A15DA2" w:rsidRDefault="00A15DA2" w:rsidP="00EB4130">
            <w:r>
              <w:t>Identified + justified any further data to be used in post development phase</w:t>
            </w:r>
          </w:p>
        </w:tc>
        <w:tc>
          <w:tcPr>
            <w:tcW w:w="3827" w:type="dxa"/>
            <w:shd w:val="clear" w:color="auto" w:fill="auto"/>
          </w:tcPr>
          <w:p w:rsidR="00A15DA2" w:rsidRDefault="00A15DA2" w:rsidP="00EB4130">
            <w:r>
              <w:t>Identified + justified any further data to be used in post development phase</w:t>
            </w:r>
          </w:p>
        </w:tc>
      </w:tr>
    </w:tbl>
    <w:p w:rsidR="00543222" w:rsidRDefault="00543222" w:rsidP="00543222">
      <w:pPr>
        <w:pStyle w:val="Title"/>
        <w:rPr>
          <w:b/>
          <w:sz w:val="28"/>
        </w:rPr>
      </w:pPr>
    </w:p>
    <w:p w:rsidR="00543222" w:rsidRPr="00543222" w:rsidRDefault="00543222" w:rsidP="00543222">
      <w:pPr>
        <w:pStyle w:val="Title"/>
        <w:rPr>
          <w:b/>
          <w:sz w:val="28"/>
        </w:rPr>
      </w:pPr>
      <w:r w:rsidRPr="00543222">
        <w:rPr>
          <w:b/>
          <w:sz w:val="28"/>
        </w:rPr>
        <w:t>Marking Grid – (a) Development (15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699"/>
        <w:gridCol w:w="3005"/>
        <w:gridCol w:w="2638"/>
        <w:gridCol w:w="3453"/>
        <w:gridCol w:w="3725"/>
      </w:tblGrid>
      <w:tr w:rsidR="00543222" w:rsidRPr="00043A07" w:rsidTr="00543222">
        <w:tc>
          <w:tcPr>
            <w:tcW w:w="1614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  <w:r w:rsidRPr="00043A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3052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1-4</w:t>
            </w:r>
          </w:p>
        </w:tc>
        <w:tc>
          <w:tcPr>
            <w:tcW w:w="2676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5-8</w:t>
            </w:r>
          </w:p>
        </w:tc>
        <w:tc>
          <w:tcPr>
            <w:tcW w:w="3515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9-12</w:t>
            </w:r>
          </w:p>
        </w:tc>
        <w:tc>
          <w:tcPr>
            <w:tcW w:w="3795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13-15</w:t>
            </w:r>
          </w:p>
        </w:tc>
      </w:tr>
      <w:tr w:rsidR="00543222" w:rsidRPr="00543222" w:rsidTr="00543222">
        <w:trPr>
          <w:trHeight w:val="799"/>
        </w:trPr>
        <w:tc>
          <w:tcPr>
            <w:tcW w:w="1614" w:type="dxa"/>
            <w:shd w:val="clear" w:color="auto" w:fill="auto"/>
          </w:tcPr>
          <w:p w:rsidR="00543222" w:rsidRPr="00543222" w:rsidRDefault="00543222" w:rsidP="00883D55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Iterative Development</w:t>
            </w:r>
          </w:p>
        </w:tc>
        <w:tc>
          <w:tcPr>
            <w:tcW w:w="700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3052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Some evidence of some iterative development </w:t>
            </w:r>
          </w:p>
        </w:tc>
        <w:tc>
          <w:tcPr>
            <w:tcW w:w="2676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Evidence on most </w:t>
            </w:r>
            <w:proofErr w:type="gramStart"/>
            <w:r w:rsidRPr="00543222">
              <w:rPr>
                <w:sz w:val="20"/>
                <w:szCs w:val="20"/>
              </w:rPr>
              <w:t>stage  of</w:t>
            </w:r>
            <w:proofErr w:type="gramEnd"/>
            <w:r w:rsidRPr="00543222">
              <w:rPr>
                <w:sz w:val="20"/>
                <w:szCs w:val="20"/>
              </w:rPr>
              <w:t xml:space="preserve"> the iterative development.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Describe what they did at each stage</w:t>
            </w:r>
          </w:p>
        </w:tc>
        <w:tc>
          <w:tcPr>
            <w:tcW w:w="3515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Evidence on Each stage of the iterative development process.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Relating to the breakdown of the problem from analysis stage 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Explain what they did at each stage.</w:t>
            </w:r>
          </w:p>
        </w:tc>
        <w:tc>
          <w:tcPr>
            <w:tcW w:w="3795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Evidence of each stage of the iterative development process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Relating this to the </w:t>
            </w:r>
            <w:proofErr w:type="spellStart"/>
            <w:r w:rsidRPr="00543222">
              <w:rPr>
                <w:sz w:val="20"/>
                <w:szCs w:val="20"/>
              </w:rPr>
              <w:t>break down</w:t>
            </w:r>
            <w:proofErr w:type="spellEnd"/>
            <w:r w:rsidRPr="00543222">
              <w:rPr>
                <w:sz w:val="20"/>
                <w:szCs w:val="20"/>
              </w:rPr>
              <w:t xml:space="preserve"> of the problem from the analysis stage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Explaining what they did </w:t>
            </w:r>
            <w:proofErr w:type="gramStart"/>
            <w:r w:rsidRPr="00543222">
              <w:rPr>
                <w:sz w:val="20"/>
                <w:szCs w:val="20"/>
              </w:rPr>
              <w:t>+  justifying</w:t>
            </w:r>
            <w:proofErr w:type="gramEnd"/>
            <w:r w:rsidRPr="00543222">
              <w:rPr>
                <w:sz w:val="20"/>
                <w:szCs w:val="20"/>
              </w:rPr>
              <w:t xml:space="preserve"> why.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</w:tr>
      <w:tr w:rsidR="00543222" w:rsidRPr="00543222" w:rsidTr="00543222">
        <w:trPr>
          <w:trHeight w:val="772"/>
        </w:trPr>
        <w:tc>
          <w:tcPr>
            <w:tcW w:w="1614" w:type="dxa"/>
            <w:shd w:val="clear" w:color="auto" w:fill="auto"/>
          </w:tcPr>
          <w:p w:rsidR="00543222" w:rsidRPr="00543222" w:rsidRDefault="00543222" w:rsidP="00883D55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Prototype</w:t>
            </w:r>
          </w:p>
        </w:tc>
        <w:tc>
          <w:tcPr>
            <w:tcW w:w="700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3052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  <w:tc>
          <w:tcPr>
            <w:tcW w:w="2676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  <w:tc>
          <w:tcPr>
            <w:tcW w:w="3515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Provided evidence of some prototype versions of their solution.</w:t>
            </w:r>
          </w:p>
        </w:tc>
        <w:tc>
          <w:tcPr>
            <w:tcW w:w="3795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Provided evidence of prototype versions of their solution for each stage of the process.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</w:tr>
      <w:tr w:rsidR="00543222" w:rsidRPr="00543222" w:rsidTr="00543222">
        <w:trPr>
          <w:trHeight w:val="698"/>
        </w:trPr>
        <w:tc>
          <w:tcPr>
            <w:tcW w:w="1614" w:type="dxa"/>
            <w:shd w:val="clear" w:color="auto" w:fill="auto"/>
          </w:tcPr>
          <w:p w:rsidR="00543222" w:rsidRPr="00543222" w:rsidRDefault="00543222" w:rsidP="00883D55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Modularity</w:t>
            </w:r>
          </w:p>
        </w:tc>
        <w:tc>
          <w:tcPr>
            <w:tcW w:w="700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3052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Solution may be linear</w:t>
            </w:r>
          </w:p>
        </w:tc>
        <w:tc>
          <w:tcPr>
            <w:tcW w:w="2676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Solution has some structure.</w:t>
            </w:r>
          </w:p>
        </w:tc>
        <w:tc>
          <w:tcPr>
            <w:tcW w:w="3515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The solution </w:t>
            </w:r>
            <w:proofErr w:type="gramStart"/>
            <w:r w:rsidRPr="00543222">
              <w:rPr>
                <w:sz w:val="20"/>
                <w:szCs w:val="20"/>
              </w:rPr>
              <w:t>is  modular</w:t>
            </w:r>
            <w:proofErr w:type="gramEnd"/>
            <w:r w:rsidRPr="00543222">
              <w:rPr>
                <w:sz w:val="20"/>
                <w:szCs w:val="20"/>
              </w:rPr>
              <w:t xml:space="preserve"> in nature.</w:t>
            </w:r>
          </w:p>
        </w:tc>
        <w:tc>
          <w:tcPr>
            <w:tcW w:w="3795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The solution will be well structured and modular in nature.</w:t>
            </w:r>
          </w:p>
        </w:tc>
      </w:tr>
      <w:tr w:rsidR="00543222" w:rsidRPr="00543222" w:rsidTr="00543222">
        <w:trPr>
          <w:trHeight w:val="995"/>
        </w:trPr>
        <w:tc>
          <w:tcPr>
            <w:tcW w:w="1614" w:type="dxa"/>
            <w:shd w:val="clear" w:color="auto" w:fill="auto"/>
          </w:tcPr>
          <w:p w:rsidR="00543222" w:rsidRPr="00543222" w:rsidRDefault="00543222" w:rsidP="00883D55">
            <w:pPr>
              <w:jc w:val="center"/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Code Annotation</w:t>
            </w:r>
          </w:p>
        </w:tc>
        <w:tc>
          <w:tcPr>
            <w:tcW w:w="700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3052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Code may be inefficient.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Code not annotated appropriately.</w:t>
            </w:r>
          </w:p>
        </w:tc>
        <w:tc>
          <w:tcPr>
            <w:tcW w:w="2676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Code is briefly annotated to explain key components.</w:t>
            </w:r>
          </w:p>
        </w:tc>
        <w:tc>
          <w:tcPr>
            <w:tcW w:w="3515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Code </w:t>
            </w:r>
            <w:proofErr w:type="gramStart"/>
            <w:r w:rsidRPr="00543222">
              <w:rPr>
                <w:sz w:val="20"/>
                <w:szCs w:val="20"/>
              </w:rPr>
              <w:t>is  annotated</w:t>
            </w:r>
            <w:proofErr w:type="gramEnd"/>
            <w:r w:rsidRPr="00543222">
              <w:rPr>
                <w:sz w:val="20"/>
                <w:szCs w:val="20"/>
              </w:rPr>
              <w:t xml:space="preserve"> to explain all key components.</w:t>
            </w:r>
          </w:p>
        </w:tc>
        <w:tc>
          <w:tcPr>
            <w:tcW w:w="3795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Code will be annotated to aid future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Maintenance of the system.</w:t>
            </w:r>
          </w:p>
        </w:tc>
      </w:tr>
      <w:tr w:rsidR="00543222" w:rsidRPr="00543222" w:rsidTr="00543222">
        <w:tc>
          <w:tcPr>
            <w:tcW w:w="1614" w:type="dxa"/>
            <w:shd w:val="clear" w:color="auto" w:fill="auto"/>
          </w:tcPr>
          <w:p w:rsidR="00543222" w:rsidRPr="00543222" w:rsidRDefault="00543222" w:rsidP="00883D55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Identifies names</w:t>
            </w:r>
          </w:p>
        </w:tc>
        <w:tc>
          <w:tcPr>
            <w:tcW w:w="700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3052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Variable names may be inappropriate.</w:t>
            </w:r>
          </w:p>
        </w:tc>
        <w:tc>
          <w:tcPr>
            <w:tcW w:w="2676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Some variable and/or structure names are largely appropriate.</w:t>
            </w:r>
          </w:p>
        </w:tc>
        <w:tc>
          <w:tcPr>
            <w:tcW w:w="3515" w:type="dxa"/>
            <w:shd w:val="clear" w:color="auto" w:fill="auto"/>
          </w:tcPr>
          <w:p w:rsidR="00543222" w:rsidRPr="00543222" w:rsidRDefault="00543222" w:rsidP="00883D55">
            <w:pPr>
              <w:jc w:val="both"/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Most variables and structures are</w:t>
            </w:r>
          </w:p>
          <w:p w:rsidR="00543222" w:rsidRPr="00543222" w:rsidRDefault="00543222" w:rsidP="00883D55">
            <w:pPr>
              <w:jc w:val="both"/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appropriately named</w:t>
            </w:r>
          </w:p>
        </w:tc>
        <w:tc>
          <w:tcPr>
            <w:tcW w:w="3795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All variables and structures are appropriately named</w:t>
            </w:r>
          </w:p>
        </w:tc>
      </w:tr>
      <w:tr w:rsidR="00543222" w:rsidRPr="00543222" w:rsidTr="00543222">
        <w:tc>
          <w:tcPr>
            <w:tcW w:w="1614" w:type="dxa"/>
            <w:shd w:val="clear" w:color="auto" w:fill="auto"/>
          </w:tcPr>
          <w:p w:rsidR="00543222" w:rsidRPr="00543222" w:rsidRDefault="00543222" w:rsidP="00883D55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Validation</w:t>
            </w:r>
          </w:p>
        </w:tc>
        <w:tc>
          <w:tcPr>
            <w:tcW w:w="700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3052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There are little or no evidence of validation.</w:t>
            </w:r>
          </w:p>
        </w:tc>
        <w:tc>
          <w:tcPr>
            <w:tcW w:w="2676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Basic Validation</w:t>
            </w:r>
          </w:p>
        </w:tc>
        <w:tc>
          <w:tcPr>
            <w:tcW w:w="3515" w:type="dxa"/>
            <w:shd w:val="clear" w:color="auto" w:fill="auto"/>
          </w:tcPr>
          <w:p w:rsidR="00543222" w:rsidRPr="00543222" w:rsidRDefault="00543222" w:rsidP="00883D55">
            <w:pPr>
              <w:jc w:val="both"/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There is evidence of validation for most key elements of the solution.</w:t>
            </w:r>
          </w:p>
        </w:tc>
        <w:tc>
          <w:tcPr>
            <w:tcW w:w="3795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There are evidence of validation for all key elements of the solution.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</w:tr>
      <w:tr w:rsidR="00543222" w:rsidRPr="00543222" w:rsidTr="00543222">
        <w:tc>
          <w:tcPr>
            <w:tcW w:w="1614" w:type="dxa"/>
            <w:shd w:val="clear" w:color="auto" w:fill="auto"/>
          </w:tcPr>
          <w:p w:rsidR="00543222" w:rsidRPr="00543222" w:rsidRDefault="00543222" w:rsidP="00883D55">
            <w:pPr>
              <w:jc w:val="right"/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Review</w:t>
            </w:r>
          </w:p>
        </w:tc>
        <w:tc>
          <w:tcPr>
            <w:tcW w:w="700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3052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There are  little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proofErr w:type="gramStart"/>
            <w:r w:rsidRPr="00543222">
              <w:rPr>
                <w:sz w:val="20"/>
                <w:szCs w:val="20"/>
              </w:rPr>
              <w:t>evidence</w:t>
            </w:r>
            <w:proofErr w:type="gramEnd"/>
            <w:r w:rsidRPr="00543222">
              <w:rPr>
                <w:sz w:val="20"/>
                <w:szCs w:val="20"/>
              </w:rPr>
              <w:t xml:space="preserve"> of review during the development.</w:t>
            </w:r>
          </w:p>
        </w:tc>
        <w:tc>
          <w:tcPr>
            <w:tcW w:w="2676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There </w:t>
            </w:r>
            <w:proofErr w:type="gramStart"/>
            <w:r w:rsidRPr="00543222">
              <w:rPr>
                <w:sz w:val="20"/>
                <w:szCs w:val="20"/>
              </w:rPr>
              <w:t>are  evidence</w:t>
            </w:r>
            <w:proofErr w:type="gramEnd"/>
            <w:r w:rsidRPr="00543222">
              <w:rPr>
                <w:sz w:val="20"/>
                <w:szCs w:val="20"/>
              </w:rPr>
              <w:t xml:space="preserve"> that the development was reviewed at some stage during the process.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  <w:tc>
          <w:tcPr>
            <w:tcW w:w="3515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The development shows review at most key stages in the process.</w:t>
            </w:r>
          </w:p>
        </w:tc>
        <w:tc>
          <w:tcPr>
            <w:tcW w:w="3795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The development shows review at all key stages in the process.</w:t>
            </w:r>
          </w:p>
        </w:tc>
      </w:tr>
    </w:tbl>
    <w:p w:rsidR="00543222" w:rsidRDefault="00543222" w:rsidP="00543222"/>
    <w:p w:rsidR="00543222" w:rsidRDefault="00543222" w:rsidP="00543222"/>
    <w:p w:rsidR="00543222" w:rsidRDefault="00543222" w:rsidP="00543222"/>
    <w:p w:rsidR="00543222" w:rsidRDefault="00543222" w:rsidP="00543222"/>
    <w:p w:rsidR="00543222" w:rsidRDefault="00543222" w:rsidP="00543222"/>
    <w:p w:rsidR="00543222" w:rsidRPr="003806F8" w:rsidRDefault="00543222" w:rsidP="00543222">
      <w:pPr>
        <w:pStyle w:val="Title"/>
        <w:rPr>
          <w:sz w:val="48"/>
        </w:rPr>
      </w:pPr>
      <w:r w:rsidRPr="00543222">
        <w:rPr>
          <w:b/>
          <w:sz w:val="28"/>
        </w:rPr>
        <w:t>Marking</w:t>
      </w:r>
      <w:r w:rsidRPr="003806F8">
        <w:rPr>
          <w:sz w:val="48"/>
        </w:rPr>
        <w:t xml:space="preserve"> </w:t>
      </w:r>
      <w:r w:rsidRPr="00543222">
        <w:rPr>
          <w:b/>
          <w:sz w:val="28"/>
        </w:rPr>
        <w:t>Grid – (b) Testing (10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88"/>
        <w:gridCol w:w="2262"/>
        <w:gridCol w:w="2693"/>
        <w:gridCol w:w="3544"/>
        <w:gridCol w:w="3827"/>
      </w:tblGrid>
      <w:tr w:rsidR="00543222" w:rsidRPr="00043A07" w:rsidTr="00883D55">
        <w:tc>
          <w:tcPr>
            <w:tcW w:w="1435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</w:p>
        </w:tc>
        <w:tc>
          <w:tcPr>
            <w:tcW w:w="1288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  <w:r w:rsidRPr="00043A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262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1-2</w:t>
            </w:r>
          </w:p>
        </w:tc>
        <w:tc>
          <w:tcPr>
            <w:tcW w:w="2693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3-5</w:t>
            </w:r>
          </w:p>
        </w:tc>
        <w:tc>
          <w:tcPr>
            <w:tcW w:w="3544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6-8</w:t>
            </w:r>
          </w:p>
        </w:tc>
        <w:tc>
          <w:tcPr>
            <w:tcW w:w="3827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9-10</w:t>
            </w:r>
          </w:p>
        </w:tc>
      </w:tr>
      <w:tr w:rsidR="00543222" w:rsidRPr="00543222" w:rsidTr="00543222">
        <w:trPr>
          <w:trHeight w:val="1323"/>
        </w:trPr>
        <w:tc>
          <w:tcPr>
            <w:tcW w:w="1435" w:type="dxa"/>
            <w:shd w:val="clear" w:color="auto" w:fill="auto"/>
          </w:tcPr>
          <w:p w:rsidR="00543222" w:rsidRPr="00543222" w:rsidRDefault="00543222" w:rsidP="00883D55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 xml:space="preserve">Testing during development </w:t>
            </w:r>
          </w:p>
        </w:tc>
        <w:tc>
          <w:tcPr>
            <w:tcW w:w="1288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2262" w:type="dxa"/>
            <w:shd w:val="clear" w:color="auto" w:fill="auto"/>
          </w:tcPr>
          <w:p w:rsidR="00543222" w:rsidRPr="00543222" w:rsidRDefault="00543222" w:rsidP="00883D55">
            <w:pPr>
              <w:rPr>
                <w:b/>
                <w:color w:val="C00000"/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Provided </w:t>
            </w:r>
            <w:r w:rsidRPr="00543222">
              <w:rPr>
                <w:b/>
                <w:color w:val="C00000"/>
                <w:sz w:val="20"/>
                <w:szCs w:val="20"/>
              </w:rPr>
              <w:t>some evidence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of testing during the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iterative development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Process.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Provided</w:t>
            </w:r>
            <w:r w:rsidRPr="00543222">
              <w:rPr>
                <w:b/>
                <w:color w:val="C00000"/>
                <w:sz w:val="20"/>
                <w:szCs w:val="20"/>
              </w:rPr>
              <w:t xml:space="preserve"> some</w:t>
            </w:r>
            <w:r w:rsidRPr="00543222">
              <w:rPr>
                <w:color w:val="C00000"/>
                <w:sz w:val="20"/>
                <w:szCs w:val="20"/>
              </w:rPr>
              <w:t xml:space="preserve"> </w:t>
            </w:r>
            <w:r w:rsidRPr="00543222">
              <w:rPr>
                <w:sz w:val="20"/>
                <w:szCs w:val="20"/>
              </w:rPr>
              <w:t>evidence of testing during the iterative development process.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Provided evidence of testing at </w:t>
            </w:r>
            <w:r w:rsidRPr="00543222">
              <w:rPr>
                <w:b/>
                <w:color w:val="C00000"/>
                <w:sz w:val="20"/>
                <w:szCs w:val="20"/>
              </w:rPr>
              <w:t>most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proofErr w:type="gramStart"/>
            <w:r w:rsidRPr="00543222">
              <w:rPr>
                <w:sz w:val="20"/>
                <w:szCs w:val="20"/>
              </w:rPr>
              <w:t>stages</w:t>
            </w:r>
            <w:proofErr w:type="gramEnd"/>
            <w:r w:rsidRPr="00543222">
              <w:rPr>
                <w:sz w:val="20"/>
                <w:szCs w:val="20"/>
              </w:rPr>
              <w:t xml:space="preserve"> of the iterative development process.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Provided evidence of testing </w:t>
            </w:r>
            <w:r w:rsidRPr="00543222">
              <w:rPr>
                <w:b/>
                <w:color w:val="C00000"/>
                <w:sz w:val="20"/>
                <w:szCs w:val="20"/>
              </w:rPr>
              <w:t xml:space="preserve">at each stage </w:t>
            </w:r>
            <w:r w:rsidRPr="00543222">
              <w:rPr>
                <w:sz w:val="20"/>
                <w:szCs w:val="20"/>
              </w:rPr>
              <w:t>of the iterative development process.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</w:tr>
      <w:tr w:rsidR="00543222" w:rsidRPr="00543222" w:rsidTr="00543222">
        <w:trPr>
          <w:trHeight w:val="2187"/>
        </w:trPr>
        <w:tc>
          <w:tcPr>
            <w:tcW w:w="1435" w:type="dxa"/>
            <w:shd w:val="clear" w:color="auto" w:fill="auto"/>
          </w:tcPr>
          <w:p w:rsidR="00543222" w:rsidRPr="00543222" w:rsidRDefault="00543222" w:rsidP="00883D55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Corrective Actions</w:t>
            </w:r>
          </w:p>
        </w:tc>
        <w:tc>
          <w:tcPr>
            <w:tcW w:w="1288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2262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 or weak evidence on failed tests</w:t>
            </w:r>
          </w:p>
        </w:tc>
        <w:tc>
          <w:tcPr>
            <w:tcW w:w="2693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Provided evidence of some failed tests 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+ 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the remedial actions taken</w:t>
            </w:r>
          </w:p>
        </w:tc>
        <w:tc>
          <w:tcPr>
            <w:tcW w:w="3544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Provided evidence of some failed tests 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+ 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remedial actions taken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+ 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 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proofErr w:type="gramStart"/>
            <w:r w:rsidRPr="00543222">
              <w:rPr>
                <w:sz w:val="20"/>
                <w:szCs w:val="20"/>
              </w:rPr>
              <w:t>some</w:t>
            </w:r>
            <w:proofErr w:type="gramEnd"/>
            <w:r w:rsidRPr="00543222">
              <w:rPr>
                <w:sz w:val="20"/>
                <w:szCs w:val="20"/>
              </w:rPr>
              <w:t xml:space="preserve"> explanation of the actions taken.</w:t>
            </w:r>
          </w:p>
        </w:tc>
        <w:tc>
          <w:tcPr>
            <w:tcW w:w="3827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Provided evidence of any failed tests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+ 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remedial actions taken 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 xml:space="preserve">+ 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  <w:proofErr w:type="gramStart"/>
            <w:r w:rsidRPr="00543222">
              <w:rPr>
                <w:sz w:val="20"/>
                <w:szCs w:val="20"/>
              </w:rPr>
              <w:t>full</w:t>
            </w:r>
            <w:proofErr w:type="gramEnd"/>
            <w:r w:rsidRPr="00543222">
              <w:rPr>
                <w:sz w:val="20"/>
                <w:szCs w:val="20"/>
              </w:rPr>
              <w:t xml:space="preserve"> justification for any actions taken.</w:t>
            </w:r>
          </w:p>
        </w:tc>
      </w:tr>
    </w:tbl>
    <w:p w:rsidR="00543222" w:rsidRDefault="00543222" w:rsidP="00543222"/>
    <w:p w:rsidR="00543222" w:rsidRDefault="00543222" w:rsidP="00543222"/>
    <w:p w:rsidR="00543222" w:rsidRPr="00543222" w:rsidRDefault="00543222" w:rsidP="00543222">
      <w:pPr>
        <w:pStyle w:val="Title"/>
        <w:rPr>
          <w:b/>
          <w:sz w:val="28"/>
        </w:rPr>
      </w:pPr>
      <w:r w:rsidRPr="00543222">
        <w:rPr>
          <w:b/>
          <w:sz w:val="28"/>
        </w:rPr>
        <w:t>Marking Grid – Evaluation (20 marks)</w:t>
      </w:r>
    </w:p>
    <w:p w:rsidR="00543222" w:rsidRPr="005A268F" w:rsidRDefault="00543222" w:rsidP="00543222">
      <w:pPr>
        <w:rPr>
          <w:b/>
        </w:rPr>
      </w:pPr>
      <w:r w:rsidRPr="005A268F">
        <w:rPr>
          <w:b/>
        </w:rPr>
        <w:t>(</w:t>
      </w:r>
      <w:proofErr w:type="spellStart"/>
      <w:r w:rsidRPr="005A268F">
        <w:rPr>
          <w:b/>
        </w:rPr>
        <w:t>i</w:t>
      </w:r>
      <w:proofErr w:type="spellEnd"/>
      <w:r w:rsidRPr="005A268F">
        <w:rPr>
          <w:b/>
        </w:rPr>
        <w:t>) Testing to inform evaluation (5 marks)</w:t>
      </w:r>
    </w:p>
    <w:tbl>
      <w:tblPr>
        <w:tblStyle w:val="TableGrid"/>
        <w:tblW w:w="15276" w:type="dxa"/>
        <w:tblLook w:val="04A0" w:firstRow="1" w:lastRow="0" w:firstColumn="1" w:lastColumn="0" w:noHBand="0" w:noVBand="1"/>
      </w:tblPr>
      <w:tblGrid>
        <w:gridCol w:w="1611"/>
        <w:gridCol w:w="666"/>
        <w:gridCol w:w="2509"/>
        <w:gridCol w:w="3260"/>
        <w:gridCol w:w="3261"/>
        <w:gridCol w:w="3969"/>
      </w:tblGrid>
      <w:tr w:rsidR="00543222" w:rsidRPr="00043A07" w:rsidTr="00883D55">
        <w:tc>
          <w:tcPr>
            <w:tcW w:w="1611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</w:p>
        </w:tc>
        <w:tc>
          <w:tcPr>
            <w:tcW w:w="666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  <w:r w:rsidRPr="00043A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509" w:type="dxa"/>
          </w:tcPr>
          <w:p w:rsidR="00543222" w:rsidRPr="00043A07" w:rsidRDefault="00543222" w:rsidP="00883D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543222" w:rsidRPr="00043A07" w:rsidRDefault="00543222" w:rsidP="00883D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543222" w:rsidRPr="00043A07" w:rsidRDefault="00543222" w:rsidP="00883D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3-4</w:t>
            </w:r>
          </w:p>
        </w:tc>
        <w:tc>
          <w:tcPr>
            <w:tcW w:w="3969" w:type="dxa"/>
          </w:tcPr>
          <w:p w:rsidR="00543222" w:rsidRPr="00043A07" w:rsidRDefault="00543222" w:rsidP="00883D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543222" w:rsidRPr="00543222" w:rsidTr="00543222">
        <w:trPr>
          <w:trHeight w:val="799"/>
        </w:trPr>
        <w:tc>
          <w:tcPr>
            <w:tcW w:w="1611" w:type="dxa"/>
            <w:shd w:val="clear" w:color="auto" w:fill="auto"/>
          </w:tcPr>
          <w:p w:rsidR="00543222" w:rsidRPr="00543222" w:rsidRDefault="00543222" w:rsidP="00883D55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Testing</w:t>
            </w:r>
          </w:p>
        </w:tc>
        <w:tc>
          <w:tcPr>
            <w:tcW w:w="666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 work</w:t>
            </w:r>
          </w:p>
        </w:tc>
        <w:tc>
          <w:tcPr>
            <w:tcW w:w="2509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Provided evidence of </w:t>
            </w:r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gramStart"/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some</w:t>
            </w:r>
            <w:proofErr w:type="gramEnd"/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post development testing.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evidence of final product testing for function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-  Provided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annotated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evidence of post </w:t>
            </w:r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Development testing for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function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-  Provided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annotated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evidence </w:t>
            </w:r>
            <w:proofErr w:type="gramStart"/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for 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usability</w:t>
            </w:r>
            <w:proofErr w:type="gramEnd"/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testing.</w:t>
            </w:r>
          </w:p>
        </w:tc>
        <w:tc>
          <w:tcPr>
            <w:tcW w:w="3969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- Provided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annotated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evidence of </w:t>
            </w:r>
            <w:proofErr w:type="gramStart"/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post  development</w:t>
            </w:r>
            <w:proofErr w:type="gramEnd"/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testing for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function and robustness.</w:t>
            </w:r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- Provided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annotated 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evidence for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usability testing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</w:tr>
    </w:tbl>
    <w:p w:rsidR="00543222" w:rsidRDefault="00543222" w:rsidP="00543222">
      <w:pPr>
        <w:rPr>
          <w:b/>
        </w:rPr>
      </w:pPr>
    </w:p>
    <w:p w:rsidR="00543222" w:rsidRDefault="00543222" w:rsidP="00543222">
      <w:pPr>
        <w:rPr>
          <w:b/>
        </w:rPr>
      </w:pPr>
    </w:p>
    <w:p w:rsidR="00543222" w:rsidRDefault="00543222" w:rsidP="00543222">
      <w:pPr>
        <w:rPr>
          <w:b/>
        </w:rPr>
      </w:pPr>
    </w:p>
    <w:p w:rsidR="00543222" w:rsidRDefault="00543222" w:rsidP="00543222">
      <w:pPr>
        <w:rPr>
          <w:b/>
        </w:rPr>
      </w:pPr>
    </w:p>
    <w:p w:rsidR="00543222" w:rsidRDefault="00543222" w:rsidP="00543222">
      <w:pPr>
        <w:rPr>
          <w:b/>
        </w:rPr>
      </w:pPr>
    </w:p>
    <w:p w:rsidR="00543222" w:rsidRPr="005A268F" w:rsidRDefault="00543222" w:rsidP="00543222">
      <w:pPr>
        <w:rPr>
          <w:b/>
        </w:rPr>
      </w:pPr>
      <w:r w:rsidRPr="005A268F">
        <w:rPr>
          <w:b/>
        </w:rPr>
        <w:t>(ii) Evaluation (15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699"/>
        <w:gridCol w:w="2443"/>
        <w:gridCol w:w="3197"/>
        <w:gridCol w:w="3227"/>
        <w:gridCol w:w="3956"/>
      </w:tblGrid>
      <w:tr w:rsidR="00543222" w:rsidRPr="00043A07" w:rsidTr="00883D55">
        <w:tc>
          <w:tcPr>
            <w:tcW w:w="1614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  <w:r w:rsidRPr="00043A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1-4</w:t>
            </w:r>
          </w:p>
        </w:tc>
        <w:tc>
          <w:tcPr>
            <w:tcW w:w="3254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5-8</w:t>
            </w:r>
          </w:p>
        </w:tc>
        <w:tc>
          <w:tcPr>
            <w:tcW w:w="3281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9-12</w:t>
            </w:r>
          </w:p>
        </w:tc>
        <w:tc>
          <w:tcPr>
            <w:tcW w:w="4031" w:type="dxa"/>
          </w:tcPr>
          <w:p w:rsidR="00543222" w:rsidRPr="00043A07" w:rsidRDefault="00543222" w:rsidP="00883D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13-15</w:t>
            </w:r>
          </w:p>
        </w:tc>
      </w:tr>
      <w:tr w:rsidR="00543222" w:rsidRPr="00543222" w:rsidTr="00543222">
        <w:trPr>
          <w:trHeight w:val="799"/>
        </w:trPr>
        <w:tc>
          <w:tcPr>
            <w:tcW w:w="1614" w:type="dxa"/>
            <w:shd w:val="clear" w:color="auto" w:fill="auto"/>
          </w:tcPr>
          <w:p w:rsidR="00543222" w:rsidRPr="00543222" w:rsidRDefault="00543222" w:rsidP="00883D55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Evaluation:</w:t>
            </w:r>
          </w:p>
          <w:p w:rsidR="00543222" w:rsidRPr="00543222" w:rsidRDefault="00543222" w:rsidP="00883D55">
            <w:pPr>
              <w:rPr>
                <w:b/>
                <w:sz w:val="20"/>
                <w:szCs w:val="20"/>
              </w:rPr>
            </w:pPr>
          </w:p>
          <w:p w:rsidR="00543222" w:rsidRPr="00543222" w:rsidRDefault="00543222" w:rsidP="00883D55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 xml:space="preserve"> Success Criteria</w:t>
            </w:r>
          </w:p>
        </w:tc>
        <w:tc>
          <w:tcPr>
            <w:tcW w:w="700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2472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Commented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on the success or failure of the solution with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some reference t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 test data.</w:t>
            </w:r>
          </w:p>
        </w:tc>
        <w:tc>
          <w:tcPr>
            <w:tcW w:w="3254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-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Cross referenced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some of the test evidence with the success criteria and</w:t>
            </w:r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-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Commented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on the success or otherwise of the solution.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  <w:tc>
          <w:tcPr>
            <w:tcW w:w="3281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- Used the test evidence to </w:t>
            </w:r>
            <w:r w:rsidRPr="00543222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GB"/>
              </w:rPr>
              <w:t xml:space="preserve">cross </w:t>
            </w:r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GB"/>
              </w:rPr>
              <w:t>reference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with the success criteria </w:t>
            </w:r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 evaluate the solution</w:t>
            </w:r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 - identifying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whether the criteria have been met, partially met or unmet.</w:t>
            </w:r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 Provided comments on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 how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gramStart"/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any  partially</w:t>
            </w:r>
            <w:proofErr w:type="gramEnd"/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or not met criteria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could be  addressed in further development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4031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- Used the test evidence to </w:t>
            </w:r>
            <w:r w:rsidRPr="00543222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GB"/>
              </w:rPr>
              <w:t>cross reference</w:t>
            </w:r>
            <w:r w:rsidRPr="00543222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 xml:space="preserve"> 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with the success criteria to evaluate the </w:t>
            </w:r>
            <w:proofErr w:type="gramStart"/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solution .</w:t>
            </w:r>
            <w:proofErr w:type="gramEnd"/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-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Explain how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the evidence shows that the criteria have been fully, partially or not met in each case.</w:t>
            </w:r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- Provided comments on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how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any partially or </w:t>
            </w:r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gramStart"/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unmet</w:t>
            </w:r>
            <w:proofErr w:type="gramEnd"/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criteria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could be addressed in further development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</w:tr>
      <w:tr w:rsidR="00543222" w:rsidRPr="00543222" w:rsidTr="00543222">
        <w:trPr>
          <w:trHeight w:val="772"/>
        </w:trPr>
        <w:tc>
          <w:tcPr>
            <w:tcW w:w="1614" w:type="dxa"/>
            <w:shd w:val="clear" w:color="auto" w:fill="auto"/>
          </w:tcPr>
          <w:p w:rsidR="00543222" w:rsidRPr="00543222" w:rsidRDefault="00543222" w:rsidP="00883D55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 xml:space="preserve">Evaluation: </w:t>
            </w:r>
          </w:p>
          <w:p w:rsidR="00543222" w:rsidRPr="00543222" w:rsidRDefault="00543222" w:rsidP="00883D55">
            <w:pPr>
              <w:rPr>
                <w:b/>
                <w:sz w:val="20"/>
                <w:szCs w:val="20"/>
              </w:rPr>
            </w:pPr>
          </w:p>
          <w:p w:rsidR="00543222" w:rsidRPr="00543222" w:rsidRDefault="00543222" w:rsidP="00883D55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Usability</w:t>
            </w:r>
          </w:p>
        </w:tc>
        <w:tc>
          <w:tcPr>
            <w:tcW w:w="700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2472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Vague or none</w:t>
            </w:r>
          </w:p>
        </w:tc>
        <w:tc>
          <w:tcPr>
            <w:tcW w:w="3254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- Provided evidence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of the usability features</w:t>
            </w:r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  <w:tc>
          <w:tcPr>
            <w:tcW w:w="3281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- Provided evidence of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the usability features. 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  <w:tc>
          <w:tcPr>
            <w:tcW w:w="4031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- Provided evidence of the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usability features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543222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GB"/>
              </w:rPr>
              <w:t>justifying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their success, partial success or failure as effective usability features.</w:t>
            </w:r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 Provided comments on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 how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any issues with partially or unmet usability features could be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addressed in further development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</w:tc>
      </w:tr>
      <w:tr w:rsidR="00543222" w:rsidRPr="00543222" w:rsidTr="00543222">
        <w:trPr>
          <w:trHeight w:val="346"/>
        </w:trPr>
        <w:tc>
          <w:tcPr>
            <w:tcW w:w="1614" w:type="dxa"/>
            <w:shd w:val="clear" w:color="auto" w:fill="auto"/>
          </w:tcPr>
          <w:p w:rsidR="00543222" w:rsidRPr="00543222" w:rsidRDefault="00543222" w:rsidP="00883D55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 xml:space="preserve">Evaluation: </w:t>
            </w:r>
          </w:p>
          <w:p w:rsidR="00543222" w:rsidRPr="00543222" w:rsidRDefault="00543222" w:rsidP="00883D55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Limitations</w:t>
            </w:r>
          </w:p>
        </w:tc>
        <w:tc>
          <w:tcPr>
            <w:tcW w:w="700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2472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Vague or none</w:t>
            </w:r>
          </w:p>
        </w:tc>
        <w:tc>
          <w:tcPr>
            <w:tcW w:w="3254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-Identified </w:t>
            </w:r>
            <w:r w:rsidRPr="00543222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some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limitations on the solution. </w:t>
            </w:r>
          </w:p>
        </w:tc>
        <w:tc>
          <w:tcPr>
            <w:tcW w:w="3281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- Considered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limitations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of the solution.</w:t>
            </w:r>
          </w:p>
        </w:tc>
        <w:tc>
          <w:tcPr>
            <w:tcW w:w="4031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Considered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 maintenance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issues and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limitations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of the solution.</w:t>
            </w:r>
          </w:p>
        </w:tc>
      </w:tr>
      <w:tr w:rsidR="00543222" w:rsidRPr="00543222" w:rsidTr="00543222">
        <w:trPr>
          <w:trHeight w:val="671"/>
        </w:trPr>
        <w:tc>
          <w:tcPr>
            <w:tcW w:w="1614" w:type="dxa"/>
            <w:shd w:val="clear" w:color="auto" w:fill="auto"/>
          </w:tcPr>
          <w:p w:rsidR="00543222" w:rsidRPr="00543222" w:rsidRDefault="00543222" w:rsidP="00883D55">
            <w:pPr>
              <w:jc w:val="center"/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>Maintenance</w:t>
            </w:r>
          </w:p>
        </w:tc>
        <w:tc>
          <w:tcPr>
            <w:tcW w:w="700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2472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Vague or none</w:t>
            </w:r>
          </w:p>
        </w:tc>
        <w:tc>
          <w:tcPr>
            <w:tcW w:w="3254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-Vague or None</w:t>
            </w:r>
          </w:p>
        </w:tc>
        <w:tc>
          <w:tcPr>
            <w:tcW w:w="3281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Considered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maintenance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issues 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  <w:tc>
          <w:tcPr>
            <w:tcW w:w="4031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Described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how 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program could be </w:t>
            </w:r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developed to deal with limitations of potential </w:t>
            </w:r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Improvements / changes.</w:t>
            </w:r>
          </w:p>
        </w:tc>
      </w:tr>
      <w:tr w:rsidR="00543222" w:rsidRPr="00543222" w:rsidTr="00543222">
        <w:tc>
          <w:tcPr>
            <w:tcW w:w="1614" w:type="dxa"/>
            <w:shd w:val="clear" w:color="auto" w:fill="auto"/>
          </w:tcPr>
          <w:p w:rsidR="00543222" w:rsidRPr="00543222" w:rsidRDefault="00543222" w:rsidP="00883D55">
            <w:pPr>
              <w:rPr>
                <w:b/>
                <w:sz w:val="20"/>
                <w:szCs w:val="20"/>
              </w:rPr>
            </w:pPr>
            <w:r w:rsidRPr="00543222">
              <w:rPr>
                <w:b/>
                <w:sz w:val="20"/>
                <w:szCs w:val="20"/>
              </w:rPr>
              <w:t xml:space="preserve">Reasoning and Structure </w:t>
            </w:r>
          </w:p>
        </w:tc>
        <w:tc>
          <w:tcPr>
            <w:tcW w:w="700" w:type="dxa"/>
            <w:shd w:val="clear" w:color="auto" w:fill="auto"/>
          </w:tcPr>
          <w:p w:rsidR="00543222" w:rsidRPr="00543222" w:rsidRDefault="00543222" w:rsidP="00883D55">
            <w:pPr>
              <w:rPr>
                <w:sz w:val="20"/>
                <w:szCs w:val="20"/>
              </w:rPr>
            </w:pPr>
            <w:r w:rsidRPr="00543222">
              <w:rPr>
                <w:sz w:val="20"/>
                <w:szCs w:val="20"/>
              </w:rPr>
              <w:t>None</w:t>
            </w:r>
          </w:p>
        </w:tc>
        <w:tc>
          <w:tcPr>
            <w:tcW w:w="2472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information is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basic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and communicated in an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unstructured way.</w:t>
            </w:r>
          </w:p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- The information is supported by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limited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evidence and the relationship to the evidence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may not be clear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  <w:tc>
          <w:tcPr>
            <w:tcW w:w="3254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-The information has </w:t>
            </w:r>
            <w:r w:rsidRPr="00543222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n-GB"/>
              </w:rPr>
              <w:t xml:space="preserve">some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relevance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and is presented with limited structure. The information is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supported by limited evidence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  <w:tc>
          <w:tcPr>
            <w:tcW w:w="3281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There is a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line of reasoning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presented with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some structure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. The information presented is in the most part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 xml:space="preserve">relevant 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and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supported by some evidence</w:t>
            </w:r>
          </w:p>
          <w:p w:rsidR="00543222" w:rsidRPr="00543222" w:rsidRDefault="00543222" w:rsidP="00883D5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031" w:type="dxa"/>
            <w:shd w:val="clear" w:color="auto" w:fill="auto"/>
          </w:tcPr>
          <w:p w:rsidR="00543222" w:rsidRPr="00543222" w:rsidRDefault="00543222" w:rsidP="00883D5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There is a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well-developed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line of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reasoning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which is clear and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logically structured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. The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information</w:t>
            </w:r>
            <w:r w:rsidRPr="0054322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presented is </w:t>
            </w:r>
            <w:r w:rsidRPr="00543222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relevant and substantiated.</w:t>
            </w:r>
          </w:p>
          <w:p w:rsidR="00543222" w:rsidRPr="00543222" w:rsidRDefault="00543222" w:rsidP="00883D55">
            <w:pPr>
              <w:rPr>
                <w:sz w:val="20"/>
                <w:szCs w:val="20"/>
              </w:rPr>
            </w:pPr>
          </w:p>
        </w:tc>
      </w:tr>
    </w:tbl>
    <w:p w:rsidR="006C57A4" w:rsidRPr="006C57A4" w:rsidRDefault="006C57A4" w:rsidP="006C57A4"/>
    <w:sectPr w:rsidR="006C57A4" w:rsidRPr="006C57A4" w:rsidSect="00000E5E">
      <w:headerReference w:type="default" r:id="rId6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5CA" w:rsidRDefault="00EC65CA" w:rsidP="00543222">
      <w:pPr>
        <w:spacing w:after="0" w:line="240" w:lineRule="auto"/>
      </w:pPr>
      <w:r>
        <w:separator/>
      </w:r>
    </w:p>
  </w:endnote>
  <w:endnote w:type="continuationSeparator" w:id="0">
    <w:p w:rsidR="00EC65CA" w:rsidRDefault="00EC65CA" w:rsidP="00543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5CA" w:rsidRDefault="00EC65CA" w:rsidP="00543222">
      <w:pPr>
        <w:spacing w:after="0" w:line="240" w:lineRule="auto"/>
      </w:pPr>
      <w:r>
        <w:separator/>
      </w:r>
    </w:p>
  </w:footnote>
  <w:footnote w:type="continuationSeparator" w:id="0">
    <w:p w:rsidR="00EC65CA" w:rsidRDefault="00EC65CA" w:rsidP="00543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5CA" w:rsidRDefault="00543222">
    <w:pPr>
      <w:pStyle w:val="Header"/>
    </w:pPr>
    <w:r>
      <w:t xml:space="preserve">NAME: </w:t>
    </w:r>
    <w:r w:rsidR="00EC65CA">
      <w:t>Louis Pattern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CA"/>
    <w:rsid w:val="00000E5E"/>
    <w:rsid w:val="0002218B"/>
    <w:rsid w:val="00043A07"/>
    <w:rsid w:val="00063663"/>
    <w:rsid w:val="00234810"/>
    <w:rsid w:val="0026225F"/>
    <w:rsid w:val="00273DB9"/>
    <w:rsid w:val="002C71B7"/>
    <w:rsid w:val="002F04C9"/>
    <w:rsid w:val="003806F8"/>
    <w:rsid w:val="00543222"/>
    <w:rsid w:val="006167C6"/>
    <w:rsid w:val="006C57A4"/>
    <w:rsid w:val="00756D8D"/>
    <w:rsid w:val="00982158"/>
    <w:rsid w:val="00A15DA2"/>
    <w:rsid w:val="00CD663E"/>
    <w:rsid w:val="00E42829"/>
    <w:rsid w:val="00EC65CA"/>
    <w:rsid w:val="00F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CB14"/>
  <w15:docId w15:val="{86551396-1D20-4366-A9A9-5AC832D2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00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43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222"/>
  </w:style>
  <w:style w:type="paragraph" w:styleId="Footer">
    <w:name w:val="footer"/>
    <w:basedOn w:val="Normal"/>
    <w:link w:val="FooterChar"/>
    <w:uiPriority w:val="99"/>
    <w:unhideWhenUsed/>
    <w:rsid w:val="00543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Downloads\Marking%20Gri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Marking Grid</Template>
  <TotalTime>0</TotalTime>
  <Pages>5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Pattern (Z27986)</dc:creator>
  <cp:keywords/>
  <dc:description/>
  <cp:lastModifiedBy>Louis Pattern (Z27986)</cp:lastModifiedBy>
  <cp:revision>2</cp:revision>
  <dcterms:created xsi:type="dcterms:W3CDTF">2022-06-29T13:08:00Z</dcterms:created>
  <dcterms:modified xsi:type="dcterms:W3CDTF">2022-06-29T13:08:00Z</dcterms:modified>
</cp:coreProperties>
</file>